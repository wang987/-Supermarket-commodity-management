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5D5271" w:rsidRPr="0075240F" w:rsidRDefault="00E03E3B" w:rsidP="00DE7738">
      <w:pPr>
        <w:ind w:firstLine="420"/>
        <w:jc w:val="center"/>
        <w:rPr>
          <w:color w:val="000000" w:themeColor="text1"/>
          <w:sz w:val="36"/>
        </w:rPr>
      </w:pPr>
      <w:r w:rsidRPr="0075240F">
        <w:rPr>
          <w:rFonts w:hint="eastAsia"/>
          <w:color w:val="000000" w:themeColor="text1"/>
          <w:sz w:val="36"/>
        </w:rPr>
        <w:t>校园超市商品管理系统</w:t>
      </w:r>
    </w:p>
    <w:p w:rsidR="004F454D" w:rsidRDefault="004F454D" w:rsidP="004F454D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需求确认书</w:t>
      </w:r>
    </w:p>
    <w:p w:rsidR="009D6844" w:rsidRPr="00DE7738" w:rsidRDefault="009D6844" w:rsidP="004F454D">
      <w:pPr>
        <w:ind w:firstLine="420"/>
        <w:jc w:val="center"/>
      </w:pPr>
    </w:p>
    <w:p w:rsidR="004F454D" w:rsidRPr="009D6844" w:rsidRDefault="009D6844" w:rsidP="004F454D">
      <w:pPr>
        <w:ind w:firstLine="420"/>
        <w:jc w:val="center"/>
        <w:rPr>
          <w:sz w:val="24"/>
        </w:rPr>
      </w:pPr>
      <w:proofErr w:type="spellStart"/>
      <w:r w:rsidRPr="009D6844">
        <w:rPr>
          <w:rFonts w:hint="eastAsia"/>
          <w:sz w:val="24"/>
        </w:rPr>
        <w:t>Ver</w:t>
      </w:r>
      <w:proofErr w:type="spellEnd"/>
      <w:r w:rsidR="0046113C">
        <w:rPr>
          <w:rFonts w:hint="eastAsia"/>
          <w:sz w:val="24"/>
        </w:rPr>
        <w:t>:</w:t>
      </w: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5B4462"/>
    <w:p w:rsidR="005B4462" w:rsidRDefault="005B4462" w:rsidP="00703A76">
      <w:pPr>
        <w:ind w:left="5040" w:right="840" w:firstLine="420"/>
      </w:pPr>
      <w:r>
        <w:rPr>
          <w:rFonts w:hint="eastAsia"/>
        </w:rPr>
        <w:t>客户方签字：</w:t>
      </w:r>
    </w:p>
    <w:p w:rsidR="005B4462" w:rsidRPr="005B4462" w:rsidRDefault="005B4462" w:rsidP="005B4462">
      <w:pPr>
        <w:ind w:firstLine="420"/>
        <w:jc w:val="right"/>
      </w:pPr>
    </w:p>
    <w:p w:rsidR="005B4462" w:rsidRDefault="005B4462" w:rsidP="005B4462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F57D36" w:rsidRDefault="00F57D36" w:rsidP="00F57D36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8D10ED" w:rsidRDefault="00F57D3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360606" w:history="1">
            <w:r w:rsidR="008D10ED" w:rsidRPr="005947C1">
              <w:rPr>
                <w:rStyle w:val="a8"/>
                <w:noProof/>
              </w:rPr>
              <w:t>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概述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_Toc301360606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7" w:history="1">
            <w:r w:rsidR="008D10ED" w:rsidRPr="005947C1">
              <w:rPr>
                <w:rStyle w:val="a8"/>
                <w:noProof/>
              </w:rPr>
              <w:t>1.1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编写目的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_Toc301360607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8" w:history="1">
            <w:r w:rsidR="008D10ED" w:rsidRPr="005947C1">
              <w:rPr>
                <w:rStyle w:val="a8"/>
                <w:noProof/>
              </w:rPr>
              <w:t>1.2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项目背景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_Toc301360608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09" w:history="1">
            <w:r w:rsidR="008D10ED" w:rsidRPr="005947C1">
              <w:rPr>
                <w:rStyle w:val="a8"/>
                <w:noProof/>
              </w:rPr>
              <w:t>1.3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文档团队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_Toc301360609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0" w:history="1">
            <w:r w:rsidR="008D10ED" w:rsidRPr="005947C1">
              <w:rPr>
                <w:rStyle w:val="a8"/>
                <w:noProof/>
              </w:rPr>
              <w:t>1.4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项目管理团队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_Toc301360610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1" w:history="1">
            <w:r w:rsidR="008D10ED" w:rsidRPr="005947C1">
              <w:rPr>
                <w:rStyle w:val="a8"/>
                <w:noProof/>
              </w:rPr>
              <w:t>1.5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项目假设与约束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_Toc301360611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12" w:history="1">
            <w:r w:rsidR="008D10ED" w:rsidRPr="005947C1">
              <w:rPr>
                <w:rStyle w:val="a8"/>
                <w:noProof/>
              </w:rPr>
              <w:t>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项目前景与范围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_Toc301360612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3" w:history="1">
            <w:r w:rsidR="008D10ED" w:rsidRPr="005947C1">
              <w:rPr>
                <w:rStyle w:val="a8"/>
                <w:noProof/>
              </w:rPr>
              <w:t>2.1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项目前景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_Toc301360613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4" w:history="1">
            <w:r w:rsidR="008D10ED" w:rsidRPr="005947C1">
              <w:rPr>
                <w:rStyle w:val="a8"/>
                <w:noProof/>
              </w:rPr>
              <w:t>2.2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项目范围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_Toc301360614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15" w:history="1">
            <w:r w:rsidR="008D10ED" w:rsidRPr="005947C1">
              <w:rPr>
                <w:rStyle w:val="a8"/>
                <w:noProof/>
              </w:rPr>
              <w:t>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需求概述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_Toc301360615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6" w:history="1">
            <w:r w:rsidR="008D10ED" w:rsidRPr="005947C1">
              <w:rPr>
                <w:rStyle w:val="a8"/>
                <w:noProof/>
              </w:rPr>
              <w:t>3.1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角色</w:t>
            </w:r>
            <w:r w:rsidR="008D10ED" w:rsidRPr="005947C1">
              <w:rPr>
                <w:rStyle w:val="a8"/>
                <w:noProof/>
              </w:rPr>
              <w:t>(</w:t>
            </w:r>
            <w:r w:rsidR="008D10ED" w:rsidRPr="005947C1">
              <w:rPr>
                <w:rStyle w:val="a8"/>
                <w:rFonts w:hint="eastAsia"/>
                <w:noProof/>
              </w:rPr>
              <w:t>用户</w:t>
            </w:r>
            <w:r w:rsidR="008D10ED" w:rsidRPr="005947C1">
              <w:rPr>
                <w:rStyle w:val="a8"/>
                <w:noProof/>
              </w:rPr>
              <w:t>)</w:t>
            </w:r>
            <w:r w:rsidR="008D10ED" w:rsidRPr="005947C1">
              <w:rPr>
                <w:rStyle w:val="a8"/>
                <w:rFonts w:hint="eastAsia"/>
                <w:noProof/>
              </w:rPr>
              <w:t>分析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_Toc301360616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7" w:history="1">
            <w:r w:rsidR="008D10ED" w:rsidRPr="005947C1">
              <w:rPr>
                <w:rStyle w:val="a8"/>
                <w:noProof/>
              </w:rPr>
              <w:t>3.2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产品特性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_Toc301360617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8" w:history="1">
            <w:r w:rsidR="008D10ED" w:rsidRPr="005947C1">
              <w:rPr>
                <w:rStyle w:val="a8"/>
                <w:noProof/>
              </w:rPr>
              <w:t>3.3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功能列表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_Toc301360618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19" w:history="1">
            <w:r w:rsidR="008D10ED" w:rsidRPr="005947C1">
              <w:rPr>
                <w:rStyle w:val="a8"/>
                <w:noProof/>
              </w:rPr>
              <w:t>3.4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权限列表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_Toc301360619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20" w:history="1">
            <w:r w:rsidR="008D10ED" w:rsidRPr="005947C1">
              <w:rPr>
                <w:rStyle w:val="a8"/>
                <w:noProof/>
              </w:rPr>
              <w:t>4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功能性需求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_Toc301360620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21" w:history="1">
            <w:r w:rsidR="008D10ED" w:rsidRPr="005947C1">
              <w:rPr>
                <w:rStyle w:val="a8"/>
                <w:noProof/>
              </w:rPr>
              <w:t>5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非功能性需求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_Toc301360621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22" w:history="1">
            <w:r w:rsidR="008D10ED" w:rsidRPr="005947C1">
              <w:rPr>
                <w:rStyle w:val="a8"/>
                <w:noProof/>
              </w:rPr>
              <w:t>5.1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指标参数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_Toc301360622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3" w:history="1">
            <w:r w:rsidR="008D10ED" w:rsidRPr="005947C1">
              <w:rPr>
                <w:rStyle w:val="a8"/>
                <w:noProof/>
              </w:rPr>
              <w:t>5.1.1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性能参数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_Toc301360623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4" w:history="1">
            <w:r w:rsidR="008D10ED" w:rsidRPr="005947C1">
              <w:rPr>
                <w:rStyle w:val="a8"/>
                <w:noProof/>
              </w:rPr>
              <w:t>5.1.2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并发用户数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_Toc301360624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5" w:history="1">
            <w:r w:rsidR="008D10ED" w:rsidRPr="005947C1">
              <w:rPr>
                <w:rStyle w:val="a8"/>
                <w:noProof/>
              </w:rPr>
              <w:t>5.1.3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数据容量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_Toc301360625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26" w:history="1">
            <w:r w:rsidR="008D10ED" w:rsidRPr="005947C1">
              <w:rPr>
                <w:rStyle w:val="a8"/>
                <w:noProof/>
              </w:rPr>
              <w:t>5.2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硬件服务器及网络需求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_Toc301360626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7" w:history="1">
            <w:r w:rsidR="008D10ED" w:rsidRPr="005947C1">
              <w:rPr>
                <w:rStyle w:val="a8"/>
                <w:noProof/>
              </w:rPr>
              <w:t>5.2.1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网络拓扑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_Toc301360627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8" w:history="1">
            <w:r w:rsidR="008D10ED" w:rsidRPr="005947C1">
              <w:rPr>
                <w:rStyle w:val="a8"/>
                <w:noProof/>
              </w:rPr>
              <w:t>5.2.2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软硬件环境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_Toc301360628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01360629" w:history="1">
            <w:r w:rsidR="008D10ED" w:rsidRPr="005947C1">
              <w:rPr>
                <w:rStyle w:val="a8"/>
                <w:noProof/>
              </w:rPr>
              <w:t>5.2.3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网络需求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_Toc301360629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0" w:history="1">
            <w:r w:rsidR="008D10ED" w:rsidRPr="005947C1">
              <w:rPr>
                <w:rStyle w:val="a8"/>
                <w:noProof/>
                <w:lang w:eastAsia="en-US"/>
              </w:rPr>
              <w:t>5.3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扩展性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_Toc301360630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1" w:history="1">
            <w:r w:rsidR="008D10ED" w:rsidRPr="005947C1">
              <w:rPr>
                <w:rStyle w:val="a8"/>
                <w:noProof/>
                <w:lang w:eastAsia="en-US"/>
              </w:rPr>
              <w:t>5.4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安全性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_Toc301360631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2" w:history="1">
            <w:r w:rsidR="008D10ED" w:rsidRPr="005947C1">
              <w:rPr>
                <w:rStyle w:val="a8"/>
                <w:noProof/>
              </w:rPr>
              <w:t>5.5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可维护性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_Toc301360632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3" w:history="1">
            <w:r w:rsidR="008D10ED" w:rsidRPr="005947C1">
              <w:rPr>
                <w:rStyle w:val="a8"/>
                <w:noProof/>
                <w:lang w:eastAsia="en-US"/>
              </w:rPr>
              <w:t>5.6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可用性</w:t>
            </w:r>
            <w:r w:rsidR="008D10ED" w:rsidRPr="005947C1">
              <w:rPr>
                <w:rStyle w:val="a8"/>
                <w:noProof/>
              </w:rPr>
              <w:t>/</w:t>
            </w:r>
            <w:r w:rsidR="008D10ED" w:rsidRPr="005947C1">
              <w:rPr>
                <w:rStyle w:val="a8"/>
                <w:rFonts w:hint="eastAsia"/>
                <w:noProof/>
              </w:rPr>
              <w:t>可靠性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_Toc301360633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4" w:history="1">
            <w:r w:rsidR="008D10ED" w:rsidRPr="005947C1">
              <w:rPr>
                <w:rStyle w:val="a8"/>
                <w:noProof/>
                <w:lang w:eastAsia="en-US"/>
              </w:rPr>
              <w:t>5.7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运营培训需求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_Toc301360634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01360635" w:history="1">
            <w:r w:rsidR="008D10ED" w:rsidRPr="005947C1">
              <w:rPr>
                <w:rStyle w:val="a8"/>
                <w:noProof/>
              </w:rPr>
              <w:t>6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附录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_Toc301360635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8D10ED" w:rsidRDefault="00043DD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01360636" w:history="1">
            <w:r w:rsidR="008D10ED" w:rsidRPr="005947C1">
              <w:rPr>
                <w:rStyle w:val="a8"/>
                <w:noProof/>
              </w:rPr>
              <w:t>6.1</w:t>
            </w:r>
            <w:r w:rsidR="008D10ED">
              <w:rPr>
                <w:noProof/>
              </w:rPr>
              <w:tab/>
            </w:r>
            <w:r w:rsidR="008D10ED" w:rsidRPr="005947C1">
              <w:rPr>
                <w:rStyle w:val="a8"/>
                <w:rFonts w:hint="eastAsia"/>
                <w:noProof/>
              </w:rPr>
              <w:t>修改记录</w:t>
            </w:r>
            <w:r w:rsidR="008D10ED">
              <w:rPr>
                <w:noProof/>
                <w:webHidden/>
              </w:rPr>
              <w:tab/>
            </w:r>
            <w:r w:rsidR="008D10ED">
              <w:rPr>
                <w:noProof/>
                <w:webHidden/>
              </w:rPr>
              <w:fldChar w:fldCharType="begin"/>
            </w:r>
            <w:r w:rsidR="008D10ED">
              <w:rPr>
                <w:noProof/>
                <w:webHidden/>
              </w:rPr>
              <w:instrText xml:space="preserve"> PAGEREF _Toc301360636 \h </w:instrText>
            </w:r>
            <w:r w:rsidR="008D10ED">
              <w:rPr>
                <w:noProof/>
                <w:webHidden/>
              </w:rPr>
            </w:r>
            <w:r w:rsidR="008D10ED">
              <w:rPr>
                <w:noProof/>
                <w:webHidden/>
              </w:rPr>
              <w:fldChar w:fldCharType="separate"/>
            </w:r>
            <w:r w:rsidR="00E03E3B">
              <w:rPr>
                <w:noProof/>
                <w:webHidden/>
              </w:rPr>
              <w:t>4</w:t>
            </w:r>
            <w:r w:rsidR="008D10ED">
              <w:rPr>
                <w:noProof/>
                <w:webHidden/>
              </w:rPr>
              <w:fldChar w:fldCharType="end"/>
            </w:r>
          </w:hyperlink>
        </w:p>
        <w:p w:rsidR="00F57D36" w:rsidRDefault="00F57D36">
          <w:r>
            <w:rPr>
              <w:b/>
              <w:bCs/>
              <w:lang w:val="zh-CN"/>
            </w:rPr>
            <w:fldChar w:fldCharType="end"/>
          </w:r>
        </w:p>
      </w:sdtContent>
    </w:sdt>
    <w:p w:rsidR="00F57D36" w:rsidRDefault="00F57D36"/>
    <w:p w:rsidR="00F57D36" w:rsidRDefault="00F57D36">
      <w:bookmarkStart w:id="0" w:name="_Toc290468050"/>
      <w:r>
        <w:rPr>
          <w:b/>
          <w:bCs/>
        </w:rPr>
        <w:br w:type="page"/>
      </w:r>
    </w:p>
    <w:p w:rsidR="004F454D" w:rsidRDefault="002F626D" w:rsidP="00F57D36">
      <w:pPr>
        <w:pStyle w:val="1"/>
      </w:pPr>
      <w:bookmarkStart w:id="1" w:name="_Toc301360606"/>
      <w:r>
        <w:rPr>
          <w:rFonts w:hint="eastAsia"/>
        </w:rPr>
        <w:lastRenderedPageBreak/>
        <w:t>概述</w:t>
      </w:r>
      <w:bookmarkEnd w:id="0"/>
      <w:bookmarkEnd w:id="1"/>
    </w:p>
    <w:p w:rsidR="002F626D" w:rsidRDefault="002F626D" w:rsidP="002F626D">
      <w:pPr>
        <w:pStyle w:val="2"/>
      </w:pPr>
      <w:bookmarkStart w:id="2" w:name="_Toc290468051"/>
      <w:bookmarkStart w:id="3" w:name="_Toc301360607"/>
      <w:r>
        <w:rPr>
          <w:rFonts w:hint="eastAsia"/>
        </w:rPr>
        <w:t>编写目的</w:t>
      </w:r>
      <w:bookmarkEnd w:id="2"/>
      <w:bookmarkEnd w:id="3"/>
    </w:p>
    <w:p w:rsidR="005C62A1" w:rsidRPr="005C62A1" w:rsidRDefault="00E03E3B" w:rsidP="00E03E3B">
      <w:r>
        <w:rPr>
          <w:rFonts w:hint="eastAsia"/>
        </w:rPr>
        <w:t>现在的校园</w:t>
      </w:r>
      <w:r w:rsidRPr="00E03E3B">
        <w:rPr>
          <w:rFonts w:hint="eastAsia"/>
        </w:rPr>
        <w:t>超市已经逐渐遍及到我们的生活当中，但是大多数超市不能有效的管理每一种商品，</w:t>
      </w:r>
      <w:r>
        <w:rPr>
          <w:rFonts w:hint="eastAsia"/>
        </w:rPr>
        <w:t>盈利</w:t>
      </w:r>
      <w:r w:rsidRPr="00E03E3B">
        <w:rPr>
          <w:rFonts w:hint="eastAsia"/>
        </w:rPr>
        <w:t>结算速度慢，容易出现营业差错，不宜进行商品调价，盘点效率底等</w:t>
      </w:r>
      <w:r>
        <w:rPr>
          <w:rFonts w:hint="eastAsia"/>
        </w:rPr>
        <w:t>。</w:t>
      </w:r>
      <w:r w:rsidRPr="00E03E3B">
        <w:rPr>
          <w:rFonts w:hint="eastAsia"/>
        </w:rPr>
        <w:t>随着超市形态的高速发展，其经营管理也变的愈加复杂，日常所需处理的数据量也逐渐增大，商业运转的中间环节也越来</w:t>
      </w:r>
      <w:r>
        <w:rPr>
          <w:rFonts w:hint="eastAsia"/>
        </w:rPr>
        <w:t>越多，原始的人工管理已无法应对这复杂的市场。</w:t>
      </w:r>
      <w:proofErr w:type="gramStart"/>
      <w:r>
        <w:rPr>
          <w:rFonts w:hint="eastAsia"/>
        </w:rPr>
        <w:t>故结合</w:t>
      </w:r>
      <w:proofErr w:type="gramEnd"/>
      <w:r>
        <w:rPr>
          <w:rFonts w:hint="eastAsia"/>
        </w:rPr>
        <w:t>现状开发一个校园</w:t>
      </w:r>
      <w:r w:rsidR="00BB2A3E">
        <w:rPr>
          <w:rFonts w:hint="eastAsia"/>
        </w:rPr>
        <w:t>超市管理系统，通过由校园超市管理员租用</w:t>
      </w:r>
      <w:r w:rsidRPr="00E03E3B">
        <w:rPr>
          <w:rFonts w:hint="eastAsia"/>
        </w:rPr>
        <w:t>该系统能更好的管理人力财力资源，在节约成本的同时还可以实现盈利，达到双赢的效果。</w:t>
      </w:r>
    </w:p>
    <w:p w:rsidR="002F626D" w:rsidRDefault="002F626D" w:rsidP="002F626D">
      <w:pPr>
        <w:pStyle w:val="2"/>
      </w:pPr>
      <w:bookmarkStart w:id="4" w:name="_Toc290468052"/>
      <w:bookmarkStart w:id="5" w:name="_Toc301360608"/>
      <w:r>
        <w:rPr>
          <w:rFonts w:hint="eastAsia"/>
        </w:rPr>
        <w:t>项目背景</w:t>
      </w:r>
      <w:bookmarkStart w:id="6" w:name="_GoBack"/>
      <w:bookmarkEnd w:id="4"/>
      <w:bookmarkEnd w:id="5"/>
      <w:bookmarkEnd w:id="6"/>
    </w:p>
    <w:p w:rsidR="00E03E3B" w:rsidRPr="00655C10" w:rsidRDefault="00E03E3B" w:rsidP="00E03E3B">
      <w:r w:rsidRPr="00655C10">
        <w:rPr>
          <w:rFonts w:hint="eastAsia"/>
        </w:rPr>
        <w:t>项目名称：</w:t>
      </w:r>
      <w:r>
        <w:rPr>
          <w:rFonts w:hint="eastAsia"/>
        </w:rPr>
        <w:t>校园超市商品</w:t>
      </w:r>
      <w:r>
        <w:rPr>
          <w:rFonts w:hint="eastAsia"/>
        </w:rPr>
        <w:t>管理系统</w:t>
      </w:r>
    </w:p>
    <w:p w:rsidR="00E03E3B" w:rsidRPr="00655C10" w:rsidRDefault="00E03E3B" w:rsidP="00E03E3B">
      <w:r w:rsidRPr="00655C10">
        <w:rPr>
          <w:rFonts w:hint="eastAsia"/>
        </w:rPr>
        <w:t>项目的提出方：</w:t>
      </w:r>
      <w:r w:rsidR="00575D27">
        <w:rPr>
          <w:rFonts w:hint="eastAsia"/>
        </w:rPr>
        <w:t>斯莱特林小组</w:t>
      </w:r>
    </w:p>
    <w:p w:rsidR="00E03E3B" w:rsidRPr="00655C10" w:rsidRDefault="00E03E3B" w:rsidP="00E03E3B">
      <w:r w:rsidRPr="00655C10">
        <w:rPr>
          <w:rFonts w:hint="eastAsia"/>
        </w:rPr>
        <w:t>项目目标：为</w:t>
      </w:r>
      <w:r w:rsidR="00BB2A3E">
        <w:rPr>
          <w:rFonts w:hint="eastAsia"/>
        </w:rPr>
        <w:t>在学校宿舍内开小超市的同学</w:t>
      </w:r>
      <w:r>
        <w:rPr>
          <w:rFonts w:hint="eastAsia"/>
        </w:rPr>
        <w:t>提供</w:t>
      </w:r>
      <w:r>
        <w:rPr>
          <w:rFonts w:hint="eastAsia"/>
        </w:rPr>
        <w:t>进货出货及盈利结算功能</w:t>
      </w:r>
      <w:r w:rsidRPr="00655C10">
        <w:rPr>
          <w:rFonts w:hint="eastAsia"/>
        </w:rPr>
        <w:t>的基本</w:t>
      </w:r>
      <w:r>
        <w:rPr>
          <w:rFonts w:hint="eastAsia"/>
        </w:rPr>
        <w:t>超市</w:t>
      </w:r>
      <w:r>
        <w:rPr>
          <w:rFonts w:hint="eastAsia"/>
        </w:rPr>
        <w:t>管理</w:t>
      </w:r>
      <w:r w:rsidRPr="00655C10">
        <w:rPr>
          <w:rFonts w:hint="eastAsia"/>
        </w:rPr>
        <w:t>平台</w:t>
      </w:r>
      <w:r w:rsidR="00BB2A3E">
        <w:rPr>
          <w:rFonts w:hint="eastAsia"/>
        </w:rPr>
        <w:t>，</w:t>
      </w:r>
      <w:r w:rsidR="00442DC2">
        <w:rPr>
          <w:rFonts w:hint="eastAsia"/>
        </w:rPr>
        <w:t>他们</w:t>
      </w:r>
      <w:r w:rsidR="00BB2A3E">
        <w:rPr>
          <w:rFonts w:hint="eastAsia"/>
        </w:rPr>
        <w:t>通过以较低价格租用该平台的方式来管理自己的超市</w:t>
      </w:r>
    </w:p>
    <w:p w:rsidR="005C62A1" w:rsidRPr="00E03E3B" w:rsidRDefault="005C62A1" w:rsidP="005C62A1"/>
    <w:p w:rsidR="002F626D" w:rsidRDefault="002F626D" w:rsidP="002F626D">
      <w:pPr>
        <w:pStyle w:val="2"/>
      </w:pPr>
      <w:bookmarkStart w:id="7" w:name="_Toc290468053"/>
      <w:bookmarkStart w:id="8" w:name="_Toc301360609"/>
      <w:r>
        <w:rPr>
          <w:rFonts w:hint="eastAsia"/>
        </w:rPr>
        <w:t>文档团队</w:t>
      </w:r>
      <w:bookmarkEnd w:id="7"/>
      <w:bookmarkEnd w:id="8"/>
    </w:p>
    <w:p w:rsidR="005C62A1" w:rsidRPr="005C62A1" w:rsidRDefault="00E03E3B" w:rsidP="005C62A1">
      <w:pPr>
        <w:rPr>
          <w:rFonts w:hint="eastAsia"/>
        </w:rPr>
      </w:pPr>
      <w:r>
        <w:rPr>
          <w:rFonts w:hint="eastAsia"/>
        </w:rPr>
        <w:t>王亚超</w:t>
      </w:r>
    </w:p>
    <w:p w:rsidR="002F626D" w:rsidRDefault="002F626D" w:rsidP="002F626D">
      <w:pPr>
        <w:pStyle w:val="2"/>
      </w:pPr>
      <w:bookmarkStart w:id="9" w:name="_Toc290468054"/>
      <w:bookmarkStart w:id="10" w:name="_Toc301360610"/>
      <w:r>
        <w:rPr>
          <w:rFonts w:hint="eastAsia"/>
        </w:rPr>
        <w:t>项目管理团队</w:t>
      </w:r>
      <w:bookmarkEnd w:id="9"/>
      <w:bookmarkEnd w:id="10"/>
    </w:p>
    <w:p w:rsidR="00B22E1A" w:rsidRPr="00575D27" w:rsidRDefault="00B22E1A" w:rsidP="00B22E1A">
      <w:pPr>
        <w:rPr>
          <w:rFonts w:hint="eastAsia"/>
          <w:i/>
          <w:color w:val="548DD4" w:themeColor="text2" w:themeTint="99"/>
        </w:rPr>
      </w:pPr>
      <w:r w:rsidRPr="00B22E1A">
        <w:rPr>
          <w:rFonts w:hint="eastAsia"/>
          <w:i/>
          <w:color w:val="548DD4" w:themeColor="text2" w:themeTint="99"/>
        </w:rPr>
        <w:t>[</w:t>
      </w:r>
      <w:r w:rsidRPr="00B22E1A">
        <w:rPr>
          <w:rFonts w:hint="eastAsia"/>
          <w:i/>
          <w:color w:val="548DD4" w:themeColor="text2" w:themeTint="99"/>
        </w:rPr>
        <w:t>项目初期建立的项目管理团队成员。列出双方接口人、</w:t>
      </w:r>
      <w:r w:rsidRPr="00B22E1A">
        <w:rPr>
          <w:rFonts w:hint="eastAsia"/>
          <w:i/>
          <w:color w:val="548DD4" w:themeColor="text2" w:themeTint="99"/>
        </w:rPr>
        <w:t>CCB</w:t>
      </w:r>
      <w:r w:rsidRPr="00B22E1A">
        <w:rPr>
          <w:rFonts w:hint="eastAsia"/>
          <w:i/>
          <w:color w:val="548DD4" w:themeColor="text2" w:themeTint="99"/>
        </w:rPr>
        <w:t>成员、双方项目负责人</w:t>
      </w:r>
      <w:r w:rsidRPr="00B22E1A">
        <w:rPr>
          <w:rFonts w:hint="eastAsia"/>
          <w:i/>
          <w:color w:val="548DD4" w:themeColor="text2" w:themeTint="99"/>
        </w:rPr>
        <w:t>]</w:t>
      </w:r>
    </w:p>
    <w:p w:rsidR="00711EEE" w:rsidRDefault="00711EEE" w:rsidP="00711EEE">
      <w:pPr>
        <w:pStyle w:val="2"/>
      </w:pPr>
      <w:bookmarkStart w:id="11" w:name="_Toc290468055"/>
      <w:bookmarkStart w:id="12" w:name="_Toc301360611"/>
      <w:r>
        <w:rPr>
          <w:rFonts w:hint="eastAsia"/>
        </w:rPr>
        <w:t>项目假设与约束</w:t>
      </w:r>
      <w:bookmarkEnd w:id="11"/>
      <w:bookmarkEnd w:id="12"/>
    </w:p>
    <w:p w:rsidR="00575D27" w:rsidRDefault="00575D27" w:rsidP="00575D27">
      <w:r>
        <w:rPr>
          <w:rFonts w:hint="eastAsia"/>
        </w:rPr>
        <w:t>约束条件：</w:t>
      </w:r>
      <w:r>
        <w:rPr>
          <w:rFonts w:hint="eastAsia"/>
        </w:rPr>
        <w:t>1.</w:t>
      </w:r>
      <w:r>
        <w:rPr>
          <w:rFonts w:hint="eastAsia"/>
        </w:rPr>
        <w:t>开发人员少。</w:t>
      </w:r>
    </w:p>
    <w:p w:rsidR="00575D27" w:rsidRDefault="00575D27" w:rsidP="00575D27">
      <w:pPr>
        <w:ind w:leftChars="400" w:left="840" w:firstLineChars="100" w:firstLine="210"/>
      </w:pPr>
      <w:r>
        <w:rPr>
          <w:rFonts w:hint="eastAsia"/>
        </w:rPr>
        <w:t>2.</w:t>
      </w:r>
      <w:r>
        <w:rPr>
          <w:rFonts w:hint="eastAsia"/>
        </w:rPr>
        <w:t>开发期限短。</w:t>
      </w:r>
    </w:p>
    <w:p w:rsidR="00575D27" w:rsidRPr="00655C10" w:rsidRDefault="00575D27" w:rsidP="00575D27">
      <w:r>
        <w:rPr>
          <w:rFonts w:hint="eastAsia"/>
        </w:rPr>
        <w:t>假设：</w:t>
      </w:r>
    </w:p>
    <w:p w:rsidR="00711EEE" w:rsidRPr="00711EEE" w:rsidRDefault="00711EEE" w:rsidP="00711EEE"/>
    <w:p w:rsidR="002F626D" w:rsidRDefault="002F626D" w:rsidP="002F626D">
      <w:pPr>
        <w:pStyle w:val="1"/>
      </w:pPr>
      <w:bookmarkStart w:id="13" w:name="_Toc290468056"/>
      <w:bookmarkStart w:id="14" w:name="_Toc301360612"/>
      <w:r>
        <w:rPr>
          <w:rFonts w:hint="eastAsia"/>
        </w:rPr>
        <w:t>项目前景与范围</w:t>
      </w:r>
      <w:bookmarkEnd w:id="13"/>
      <w:bookmarkEnd w:id="14"/>
    </w:p>
    <w:p w:rsidR="002F626D" w:rsidRDefault="002F626D" w:rsidP="002F626D">
      <w:pPr>
        <w:pStyle w:val="2"/>
      </w:pPr>
      <w:bookmarkStart w:id="15" w:name="_Toc290468057"/>
      <w:bookmarkStart w:id="16" w:name="_Toc301360613"/>
      <w:r>
        <w:rPr>
          <w:rFonts w:hint="eastAsia"/>
        </w:rPr>
        <w:t>项目前景</w:t>
      </w:r>
      <w:bookmarkEnd w:id="15"/>
      <w:bookmarkEnd w:id="16"/>
    </w:p>
    <w:p w:rsidR="00B22E1A" w:rsidRPr="00575D27" w:rsidRDefault="00575D27" w:rsidP="00575D27">
      <w:pPr>
        <w:ind w:firstLine="420"/>
        <w:rPr>
          <w:rFonts w:hint="eastAsia"/>
        </w:rPr>
      </w:pPr>
      <w:r>
        <w:rPr>
          <w:rFonts w:hint="eastAsia"/>
        </w:rPr>
        <w:t>该项目主要是为了提高</w:t>
      </w:r>
      <w:r>
        <w:rPr>
          <w:rFonts w:hint="eastAsia"/>
        </w:rPr>
        <w:t>校园超市代理人</w:t>
      </w:r>
      <w:r>
        <w:rPr>
          <w:rFonts w:hint="eastAsia"/>
        </w:rPr>
        <w:t>的可管理性，</w:t>
      </w:r>
      <w:proofErr w:type="gramStart"/>
      <w:r>
        <w:rPr>
          <w:rFonts w:hint="eastAsia"/>
        </w:rPr>
        <w:t>提高家</w:t>
      </w:r>
      <w:proofErr w:type="gramEnd"/>
      <w:r w:rsidR="00C8195E">
        <w:rPr>
          <w:rFonts w:hint="eastAsia"/>
        </w:rPr>
        <w:t>超市管理员</w:t>
      </w:r>
      <w:r>
        <w:rPr>
          <w:rFonts w:hint="eastAsia"/>
        </w:rPr>
        <w:t>的工作效率，</w:t>
      </w:r>
      <w:r w:rsidR="00C8195E">
        <w:rPr>
          <w:rFonts w:hint="eastAsia"/>
        </w:rPr>
        <w:t>让他更加清楚地了解自己的收益和销售火爆产品</w:t>
      </w:r>
      <w:r>
        <w:rPr>
          <w:rFonts w:hint="eastAsia"/>
        </w:rPr>
        <w:t>。</w:t>
      </w:r>
    </w:p>
    <w:p w:rsidR="002F626D" w:rsidRDefault="002F626D" w:rsidP="002F626D">
      <w:pPr>
        <w:pStyle w:val="2"/>
      </w:pPr>
      <w:bookmarkStart w:id="17" w:name="_Toc290468058"/>
      <w:bookmarkStart w:id="18" w:name="_Toc301360614"/>
      <w:r>
        <w:rPr>
          <w:rFonts w:hint="eastAsia"/>
        </w:rPr>
        <w:t>项目范围</w:t>
      </w:r>
      <w:bookmarkEnd w:id="17"/>
      <w:bookmarkEnd w:id="18"/>
    </w:p>
    <w:p w:rsidR="00B22E1A" w:rsidRDefault="00B22E1A" w:rsidP="00B22E1A">
      <w:r>
        <w:rPr>
          <w:rFonts w:hint="eastAsia"/>
        </w:rPr>
        <w:t>项目范围：</w:t>
      </w:r>
    </w:p>
    <w:p w:rsidR="00B22E1A" w:rsidRDefault="00C8195E" w:rsidP="00B22E1A">
      <w:pPr>
        <w:rPr>
          <w:rFonts w:hint="eastAsia"/>
        </w:rPr>
      </w:pPr>
      <w:r>
        <w:t>项目需要</w:t>
      </w:r>
      <w:r w:rsidR="000A533B">
        <w:rPr>
          <w:rFonts w:hint="eastAsia"/>
        </w:rPr>
        <w:t>实现</w:t>
      </w:r>
      <w:r w:rsidR="000A533B">
        <w:t>让校园超市管理员管理自己商品的功能</w:t>
      </w:r>
      <w:r w:rsidR="000A533B">
        <w:rPr>
          <w:rFonts w:hint="eastAsia"/>
        </w:rPr>
        <w:t>，</w:t>
      </w:r>
      <w:r w:rsidR="000A533B">
        <w:t>包括进货</w:t>
      </w:r>
      <w:r w:rsidR="000A533B">
        <w:rPr>
          <w:rFonts w:hint="eastAsia"/>
        </w:rPr>
        <w:t>，</w:t>
      </w:r>
      <w:r w:rsidR="000A533B">
        <w:t>出货</w:t>
      </w:r>
      <w:r w:rsidR="000A533B">
        <w:rPr>
          <w:rFonts w:hint="eastAsia"/>
        </w:rPr>
        <w:t>，</w:t>
      </w:r>
      <w:r w:rsidR="000A533B">
        <w:t>以及查看盈利额</w:t>
      </w:r>
      <w:r w:rsidR="000A533B">
        <w:rPr>
          <w:rFonts w:hint="eastAsia"/>
        </w:rPr>
        <w:t>。</w:t>
      </w:r>
    </w:p>
    <w:p w:rsidR="00442DC2" w:rsidRDefault="00B22E1A" w:rsidP="00B22E1A">
      <w:r>
        <w:rPr>
          <w:rFonts w:hint="eastAsia"/>
        </w:rPr>
        <w:t>超出范围：</w:t>
      </w:r>
    </w:p>
    <w:p w:rsidR="00B22E1A" w:rsidRPr="00442DC2" w:rsidRDefault="000A533B" w:rsidP="00B22E1A">
      <w:pPr>
        <w:rPr>
          <w:rFonts w:hint="eastAsia"/>
        </w:rPr>
      </w:pPr>
      <w:r>
        <w:rPr>
          <w:rFonts w:hint="eastAsia"/>
        </w:rPr>
        <w:t>系统不包含网上支付功能。</w:t>
      </w:r>
    </w:p>
    <w:p w:rsidR="002F626D" w:rsidRDefault="002F626D" w:rsidP="002F626D">
      <w:pPr>
        <w:pStyle w:val="1"/>
      </w:pPr>
      <w:bookmarkStart w:id="19" w:name="_Toc290468059"/>
      <w:bookmarkStart w:id="20" w:name="_Toc301360615"/>
      <w:r>
        <w:rPr>
          <w:rFonts w:hint="eastAsia"/>
        </w:rPr>
        <w:t>需求概述</w:t>
      </w:r>
      <w:bookmarkEnd w:id="19"/>
      <w:bookmarkEnd w:id="20"/>
    </w:p>
    <w:p w:rsidR="00AF2073" w:rsidRDefault="00AF2073" w:rsidP="00AF2073">
      <w:pPr>
        <w:pStyle w:val="2"/>
      </w:pPr>
      <w:bookmarkStart w:id="21" w:name="_Toc290468060"/>
      <w:bookmarkStart w:id="22" w:name="_Toc301360616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21"/>
      <w:bookmarkEnd w:id="22"/>
    </w:p>
    <w:p w:rsidR="000A533B" w:rsidRDefault="000A533B" w:rsidP="000A533B">
      <w:pPr>
        <w:ind w:firstLine="420"/>
      </w:pPr>
      <w:r>
        <w:rPr>
          <w:rFonts w:hint="eastAsia"/>
        </w:rPr>
        <w:t>本软件的最终用户是</w:t>
      </w:r>
      <w:r>
        <w:rPr>
          <w:rFonts w:hint="eastAsia"/>
        </w:rPr>
        <w:t>多个校园超市的管理员</w:t>
      </w:r>
      <w:r>
        <w:rPr>
          <w:rFonts w:hint="eastAsia"/>
        </w:rPr>
        <w:t>。</w:t>
      </w:r>
    </w:p>
    <w:p w:rsidR="00BB2A3E" w:rsidRDefault="00BB2A3E" w:rsidP="000A533B">
      <w:pPr>
        <w:ind w:firstLine="420"/>
      </w:pPr>
      <w:r>
        <w:rPr>
          <w:rFonts w:hint="eastAsia"/>
        </w:rPr>
        <w:t>校园超市的管理员</w:t>
      </w:r>
      <w:r>
        <w:rPr>
          <w:rFonts w:hint="eastAsia"/>
        </w:rPr>
        <w:t>：素质较高的大学生，有一定的计算机操作经验，并且会经常使用该系统。</w:t>
      </w:r>
    </w:p>
    <w:p w:rsidR="00442DC2" w:rsidRDefault="00442DC2" w:rsidP="000A533B">
      <w:pPr>
        <w:ind w:firstLine="420"/>
        <w:rPr>
          <w:rFonts w:hint="eastAsia"/>
        </w:rPr>
      </w:pPr>
      <w:r>
        <w:t>技术人员</w:t>
      </w:r>
      <w:r>
        <w:rPr>
          <w:rFonts w:hint="eastAsia"/>
        </w:rPr>
        <w:t>：</w:t>
      </w:r>
      <w:r>
        <w:t>为想要用该系统的同学分配专属的用户名和数据库表</w:t>
      </w:r>
      <w:r>
        <w:rPr>
          <w:rFonts w:hint="eastAsia"/>
        </w:rPr>
        <w:t>，</w:t>
      </w:r>
      <w:r>
        <w:t>并对他设置一定的权限</w:t>
      </w:r>
      <w:r>
        <w:rPr>
          <w:rFonts w:hint="eastAsia"/>
        </w:rPr>
        <w:t>，</w:t>
      </w:r>
      <w:r>
        <w:t>实现让超市管理者更加方便管理自己超市的功能</w:t>
      </w:r>
      <w:r>
        <w:rPr>
          <w:rFonts w:hint="eastAsia"/>
        </w:rPr>
        <w:t>。</w:t>
      </w:r>
    </w:p>
    <w:p w:rsidR="006747E4" w:rsidRPr="00442DC2" w:rsidRDefault="00A55343" w:rsidP="00442DC2">
      <w:pPr>
        <w:jc w:val="center"/>
        <w:rPr>
          <w:rFonts w:hint="eastAsia"/>
          <w:i/>
          <w:color w:val="548DD4" w:themeColor="text2" w:themeTint="99"/>
        </w:rPr>
      </w:pPr>
      <w:r>
        <w:rPr>
          <w:rFonts w:hint="eastAsia"/>
          <w:noProof/>
        </w:rPr>
        <w:lastRenderedPageBreak/>
        <w:drawing>
          <wp:inline distT="0" distB="0" distL="0" distR="0" wp14:anchorId="7E9A1E1A" wp14:editId="7981B5D7">
            <wp:extent cx="3390900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43" w:rsidRDefault="00A55343" w:rsidP="00AF2073">
      <w:pPr>
        <w:pStyle w:val="2"/>
      </w:pPr>
      <w:bookmarkStart w:id="23" w:name="_Toc290468061"/>
      <w:bookmarkStart w:id="24" w:name="_Toc301360617"/>
      <w:r>
        <w:rPr>
          <w:rFonts w:hint="eastAsia"/>
        </w:rPr>
        <w:t>产品特性</w:t>
      </w:r>
      <w:bookmarkEnd w:id="23"/>
      <w:bookmarkEnd w:id="24"/>
    </w:p>
    <w:p w:rsidR="00FB1A14" w:rsidRPr="00A55343" w:rsidRDefault="00442DC2" w:rsidP="00A55343">
      <w:pPr>
        <w:rPr>
          <w:rFonts w:hint="eastAsia"/>
        </w:rPr>
      </w:pPr>
      <w:r>
        <w:rPr>
          <w:rFonts w:hint="eastAsia"/>
        </w:rPr>
        <w:t>本项目是一个独立的软件，不予其他系统发生接触</w:t>
      </w:r>
      <w:r w:rsidR="0075240F">
        <w:rPr>
          <w:rFonts w:hint="eastAsia"/>
        </w:rPr>
        <w:t>，主要实现</w:t>
      </w:r>
      <w:r>
        <w:rPr>
          <w:rFonts w:hint="eastAsia"/>
        </w:rPr>
        <w:t>校园超市</w:t>
      </w:r>
      <w:r w:rsidR="0075240F">
        <w:rPr>
          <w:rFonts w:hint="eastAsia"/>
        </w:rPr>
        <w:t>管理员对</w:t>
      </w:r>
      <w:r>
        <w:rPr>
          <w:rFonts w:hint="eastAsia"/>
        </w:rPr>
        <w:t>商品</w:t>
      </w:r>
      <w:r>
        <w:rPr>
          <w:rFonts w:hint="eastAsia"/>
        </w:rPr>
        <w:t>的管理功能，操作简便。</w:t>
      </w:r>
    </w:p>
    <w:p w:rsidR="00AF2073" w:rsidRDefault="00AF2073" w:rsidP="00AF2073">
      <w:pPr>
        <w:pStyle w:val="2"/>
      </w:pPr>
      <w:bookmarkStart w:id="25" w:name="_Toc290468062"/>
      <w:bookmarkStart w:id="26" w:name="_Toc301360618"/>
      <w:r>
        <w:rPr>
          <w:rFonts w:hint="eastAsia"/>
        </w:rPr>
        <w:t>功能列表</w:t>
      </w:r>
      <w:bookmarkEnd w:id="25"/>
      <w:bookmarkEnd w:id="26"/>
    </w:p>
    <w:p w:rsidR="004F7DCA" w:rsidRPr="004F7DCA" w:rsidRDefault="0075240F" w:rsidP="0075240F">
      <w:r>
        <w:rPr>
          <w:rFonts w:hint="eastAsia"/>
        </w:rPr>
        <w:t>超市管理员登录、进货记录、出货记录、查看自己收益、查看销量爆品。</w:t>
      </w:r>
    </w:p>
    <w:p w:rsidR="004F7DCA" w:rsidRPr="004F7DCA" w:rsidRDefault="004F7DCA" w:rsidP="004F7DCA"/>
    <w:p w:rsidR="00AF2073" w:rsidRDefault="00AF2073" w:rsidP="00AF2073">
      <w:pPr>
        <w:pStyle w:val="2"/>
      </w:pPr>
      <w:bookmarkStart w:id="27" w:name="_Toc290468063"/>
      <w:bookmarkStart w:id="28" w:name="_Toc301360619"/>
      <w:r>
        <w:rPr>
          <w:rFonts w:hint="eastAsia"/>
        </w:rPr>
        <w:t>权限列表</w:t>
      </w:r>
      <w:bookmarkEnd w:id="27"/>
      <w:bookmarkEnd w:id="28"/>
    </w:p>
    <w:p w:rsidR="004212BE" w:rsidRPr="004212BE" w:rsidRDefault="0075240F" w:rsidP="004212BE">
      <w:pPr>
        <w:rPr>
          <w:rFonts w:hint="eastAsia"/>
        </w:rPr>
      </w:pPr>
      <w:r>
        <w:t>超市管理员只能看到</w:t>
      </w:r>
      <w:r w:rsidR="003954B0">
        <w:t>本店的进出货记录和收益情况</w:t>
      </w:r>
      <w:r w:rsidR="003954B0">
        <w:rPr>
          <w:rFonts w:hint="eastAsia"/>
        </w:rPr>
        <w:t>，</w:t>
      </w:r>
      <w:r w:rsidR="003954B0">
        <w:t>而不能看到其他人的</w:t>
      </w:r>
      <w:r w:rsidR="003954B0">
        <w:rPr>
          <w:rFonts w:hint="eastAsia"/>
        </w:rPr>
        <w:t>。</w:t>
      </w:r>
    </w:p>
    <w:p w:rsidR="002F626D" w:rsidRDefault="002F626D" w:rsidP="002F626D">
      <w:pPr>
        <w:pStyle w:val="1"/>
      </w:pPr>
      <w:bookmarkStart w:id="29" w:name="_Toc290468064"/>
      <w:bookmarkStart w:id="30" w:name="_Toc301360620"/>
      <w:r>
        <w:rPr>
          <w:rFonts w:hint="eastAsia"/>
        </w:rPr>
        <w:t>功能性需求</w:t>
      </w:r>
      <w:bookmarkEnd w:id="29"/>
      <w:bookmarkEnd w:id="30"/>
    </w:p>
    <w:p w:rsidR="00191C63" w:rsidRPr="00F8242C" w:rsidRDefault="00191C63" w:rsidP="00AF2073">
      <w:pPr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[</w:t>
      </w:r>
      <w:r w:rsidRPr="00F8242C">
        <w:rPr>
          <w:rFonts w:hint="eastAsia"/>
          <w:i/>
          <w:color w:val="548DD4" w:themeColor="text2" w:themeTint="99"/>
        </w:rPr>
        <w:t>详细说明功能性需求。每个功能需求均应包含用例描述、序列图；创新类项目</w:t>
      </w:r>
      <w:r w:rsidRPr="00F8242C">
        <w:rPr>
          <w:rFonts w:hint="eastAsia"/>
          <w:i/>
          <w:color w:val="548DD4" w:themeColor="text2" w:themeTint="99"/>
        </w:rPr>
        <w:t>(</w:t>
      </w:r>
      <w:r w:rsidRPr="00F8242C">
        <w:rPr>
          <w:rFonts w:hint="eastAsia"/>
          <w:i/>
          <w:color w:val="548DD4" w:themeColor="text2" w:themeTint="99"/>
        </w:rPr>
        <w:t>或</w:t>
      </w:r>
      <w:r w:rsidRPr="00F8242C">
        <w:rPr>
          <w:rFonts w:hint="eastAsia"/>
          <w:i/>
          <w:color w:val="548DD4" w:themeColor="text2" w:themeTint="99"/>
        </w:rPr>
        <w:t>Scrum</w:t>
      </w:r>
      <w:r w:rsidRPr="00F8242C">
        <w:rPr>
          <w:rFonts w:hint="eastAsia"/>
          <w:i/>
          <w:color w:val="548DD4" w:themeColor="text2" w:themeTint="99"/>
        </w:rPr>
        <w:t>生命周期</w:t>
      </w:r>
      <w:r w:rsidRPr="00F8242C">
        <w:rPr>
          <w:rFonts w:hint="eastAsia"/>
          <w:i/>
          <w:color w:val="548DD4" w:themeColor="text2" w:themeTint="99"/>
        </w:rPr>
        <w:t>)</w:t>
      </w:r>
      <w:r w:rsidRPr="00F8242C">
        <w:rPr>
          <w:rFonts w:hint="eastAsia"/>
          <w:i/>
          <w:color w:val="548DD4" w:themeColor="text2" w:themeTint="99"/>
        </w:rPr>
        <w:t>建议采用场景</w:t>
      </w:r>
      <w:r w:rsidRPr="00F8242C">
        <w:rPr>
          <w:rFonts w:hint="eastAsia"/>
          <w:i/>
          <w:color w:val="548DD4" w:themeColor="text2" w:themeTint="99"/>
        </w:rPr>
        <w:t>(backlog)</w:t>
      </w:r>
      <w:r w:rsidRPr="00F8242C">
        <w:rPr>
          <w:rFonts w:hint="eastAsia"/>
          <w:i/>
          <w:color w:val="548DD4" w:themeColor="text2" w:themeTint="99"/>
        </w:rPr>
        <w:t>驱动的方式编写，每个场景以故事的形式描述最终用户</w:t>
      </w:r>
      <w:r w:rsidRPr="00F8242C">
        <w:rPr>
          <w:rFonts w:hint="eastAsia"/>
          <w:i/>
          <w:color w:val="548DD4" w:themeColor="text2" w:themeTint="99"/>
        </w:rPr>
        <w:t>(</w:t>
      </w:r>
      <w:r w:rsidRPr="00F8242C">
        <w:rPr>
          <w:rFonts w:hint="eastAsia"/>
          <w:i/>
          <w:color w:val="548DD4" w:themeColor="text2" w:themeTint="99"/>
        </w:rPr>
        <w:t>结合</w:t>
      </w:r>
      <w:r w:rsidRPr="00F8242C">
        <w:rPr>
          <w:rFonts w:hint="eastAsia"/>
          <w:i/>
          <w:color w:val="548DD4" w:themeColor="text2" w:themeTint="99"/>
        </w:rPr>
        <w:t>3.1</w:t>
      </w:r>
      <w:r w:rsidRPr="00F8242C">
        <w:rPr>
          <w:rFonts w:hint="eastAsia"/>
          <w:i/>
          <w:color w:val="548DD4" w:themeColor="text2" w:themeTint="99"/>
        </w:rPr>
        <w:t>的用户分析</w:t>
      </w:r>
      <w:r w:rsidRPr="00F8242C">
        <w:rPr>
          <w:rFonts w:hint="eastAsia"/>
          <w:i/>
          <w:color w:val="548DD4" w:themeColor="text2" w:themeTint="99"/>
        </w:rPr>
        <w:t>)</w:t>
      </w:r>
      <w:r w:rsidRPr="00F8242C">
        <w:rPr>
          <w:rFonts w:hint="eastAsia"/>
          <w:i/>
          <w:color w:val="548DD4" w:themeColor="text2" w:themeTint="99"/>
        </w:rPr>
        <w:t>使用的具体场景，每个场景可以推演出多个需求。每个需求都要详细描述出用例说明、序列图。</w:t>
      </w:r>
    </w:p>
    <w:p w:rsidR="00AE2CC4" w:rsidRPr="00F8242C" w:rsidRDefault="00AE2CC4" w:rsidP="00AF2073">
      <w:pPr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lastRenderedPageBreak/>
        <w:t>请注意：界面设计属于设计，不属于需求。如果用户强烈要求，应以功能示意图的形式列出，避免陷入界面设计细节。</w:t>
      </w:r>
    </w:p>
    <w:p w:rsidR="00191C63" w:rsidRPr="00F8242C" w:rsidRDefault="00191C63" w:rsidP="00AF2073">
      <w:pPr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示例</w:t>
      </w:r>
      <w:r w:rsidRPr="00F8242C">
        <w:rPr>
          <w:rFonts w:hint="eastAsia"/>
          <w:i/>
          <w:color w:val="548DD4" w:themeColor="text2" w:themeTint="99"/>
        </w:rPr>
        <w:t>1</w:t>
      </w:r>
      <w:r w:rsidRPr="00F8242C">
        <w:rPr>
          <w:rFonts w:hint="eastAsia"/>
          <w:i/>
          <w:color w:val="548DD4" w:themeColor="text2" w:themeTint="99"/>
        </w:rPr>
        <w:t>：</w:t>
      </w:r>
    </w:p>
    <w:p w:rsidR="00FD7C35" w:rsidRPr="00F8242C" w:rsidRDefault="00FD7C35" w:rsidP="00AF2073">
      <w:pPr>
        <w:rPr>
          <w:b/>
          <w:i/>
          <w:color w:val="548DD4" w:themeColor="text2" w:themeTint="99"/>
        </w:rPr>
      </w:pPr>
      <w:r w:rsidRPr="00F8242C">
        <w:rPr>
          <w:rFonts w:hint="eastAsia"/>
          <w:b/>
          <w:i/>
          <w:color w:val="548DD4" w:themeColor="text2" w:themeTint="99"/>
        </w:rPr>
        <w:t>用例名：转账</w:t>
      </w:r>
    </w:p>
    <w:p w:rsidR="00FD7C35" w:rsidRPr="00F8242C" w:rsidRDefault="00FD7C35" w:rsidP="00FD7C35">
      <w:pPr>
        <w:pStyle w:val="a5"/>
        <w:numPr>
          <w:ilvl w:val="0"/>
          <w:numId w:val="2"/>
        </w:numPr>
        <w:ind w:firstLineChars="0"/>
        <w:rPr>
          <w:b/>
          <w:i/>
          <w:color w:val="548DD4" w:themeColor="text2" w:themeTint="99"/>
        </w:rPr>
      </w:pPr>
      <w:r w:rsidRPr="00F8242C">
        <w:rPr>
          <w:rFonts w:hint="eastAsia"/>
          <w:b/>
          <w:i/>
          <w:color w:val="548DD4" w:themeColor="text2" w:themeTint="99"/>
        </w:rPr>
        <w:t>干系人利益</w:t>
      </w:r>
    </w:p>
    <w:p w:rsidR="00FD7C35" w:rsidRPr="00F8242C" w:rsidRDefault="00FD7C35" w:rsidP="00FD7C35">
      <w:pPr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银行：安全、准确、节约运营成本</w:t>
      </w:r>
    </w:p>
    <w:p w:rsidR="00FD7C35" w:rsidRPr="00F8242C" w:rsidRDefault="00FD7C35" w:rsidP="00FD7C35">
      <w:pPr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银行客户：安全、快捷</w:t>
      </w:r>
    </w:p>
    <w:p w:rsidR="00FD7C35" w:rsidRPr="00F8242C" w:rsidRDefault="00FD7C35" w:rsidP="00FD7C35">
      <w:pPr>
        <w:pStyle w:val="a5"/>
        <w:numPr>
          <w:ilvl w:val="0"/>
          <w:numId w:val="2"/>
        </w:numPr>
        <w:ind w:firstLineChars="0"/>
        <w:rPr>
          <w:b/>
          <w:i/>
          <w:color w:val="548DD4" w:themeColor="text2" w:themeTint="99"/>
        </w:rPr>
      </w:pPr>
      <w:r w:rsidRPr="00F8242C">
        <w:rPr>
          <w:rFonts w:hint="eastAsia"/>
          <w:b/>
          <w:i/>
          <w:color w:val="548DD4" w:themeColor="text2" w:themeTint="99"/>
        </w:rPr>
        <w:t>基本路径</w:t>
      </w:r>
    </w:p>
    <w:p w:rsidR="00FD7C35" w:rsidRPr="00F8242C" w:rsidRDefault="00FD7C35" w:rsidP="00FD7C35">
      <w:pPr>
        <w:pStyle w:val="a5"/>
        <w:numPr>
          <w:ilvl w:val="0"/>
          <w:numId w:val="3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银行客户选择“转账”业务类型；</w:t>
      </w:r>
    </w:p>
    <w:p w:rsidR="00FD7C35" w:rsidRPr="00F8242C" w:rsidRDefault="00FD7C35" w:rsidP="00FD7C35">
      <w:pPr>
        <w:pStyle w:val="a5"/>
        <w:numPr>
          <w:ilvl w:val="0"/>
          <w:numId w:val="3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系统提示输入转入账户；</w:t>
      </w:r>
    </w:p>
    <w:p w:rsidR="00FD7C35" w:rsidRPr="00F8242C" w:rsidRDefault="00FD7C35" w:rsidP="00FD7C35">
      <w:pPr>
        <w:pStyle w:val="a5"/>
        <w:numPr>
          <w:ilvl w:val="0"/>
          <w:numId w:val="3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银行客户输入转入账户；</w:t>
      </w:r>
    </w:p>
    <w:p w:rsidR="00FD7C35" w:rsidRPr="00F8242C" w:rsidRDefault="00FD7C35" w:rsidP="00FD7C35">
      <w:pPr>
        <w:pStyle w:val="a5"/>
        <w:numPr>
          <w:ilvl w:val="0"/>
          <w:numId w:val="3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系统请求银行系统校验转入账户的有效性；</w:t>
      </w:r>
    </w:p>
    <w:p w:rsidR="00FD7C35" w:rsidRPr="00F8242C" w:rsidRDefault="00FD7C35" w:rsidP="00FD7C35">
      <w:pPr>
        <w:pStyle w:val="a5"/>
        <w:numPr>
          <w:ilvl w:val="0"/>
          <w:numId w:val="3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系统提示转入账户部分姓名信息，提醒银行客户确认；</w:t>
      </w:r>
    </w:p>
    <w:p w:rsidR="00FD7C35" w:rsidRPr="00F8242C" w:rsidRDefault="00FD7C35" w:rsidP="00FD7C35">
      <w:pPr>
        <w:pStyle w:val="a5"/>
        <w:numPr>
          <w:ilvl w:val="0"/>
          <w:numId w:val="3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银行客户确认；</w:t>
      </w:r>
    </w:p>
    <w:p w:rsidR="00FD7C35" w:rsidRPr="00F8242C" w:rsidRDefault="00FD7C35" w:rsidP="00FD7C35">
      <w:pPr>
        <w:pStyle w:val="a5"/>
        <w:numPr>
          <w:ilvl w:val="0"/>
          <w:numId w:val="3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系统提示输入转账金额；</w:t>
      </w:r>
    </w:p>
    <w:p w:rsidR="00FD7C35" w:rsidRPr="00F8242C" w:rsidRDefault="00FD7C35" w:rsidP="00FD7C35">
      <w:pPr>
        <w:pStyle w:val="a5"/>
        <w:numPr>
          <w:ilvl w:val="0"/>
          <w:numId w:val="3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银行客户输入转账金额并确认；</w:t>
      </w:r>
    </w:p>
    <w:p w:rsidR="00FD7C35" w:rsidRPr="00F8242C" w:rsidRDefault="00FD7C35" w:rsidP="00FD7C35">
      <w:pPr>
        <w:pStyle w:val="a5"/>
        <w:numPr>
          <w:ilvl w:val="0"/>
          <w:numId w:val="3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系统校验本次转账是否符合转账条件（是否超过转账金额限制，转出账户金额是否足够）；</w:t>
      </w:r>
    </w:p>
    <w:p w:rsidR="00FD7C35" w:rsidRPr="00F8242C" w:rsidRDefault="00FD7C35" w:rsidP="00FD7C35">
      <w:pPr>
        <w:pStyle w:val="a5"/>
        <w:numPr>
          <w:ilvl w:val="0"/>
          <w:numId w:val="3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系统请求银行系统变更转出储蓄账户和转入储蓄账户的储蓄金额；</w:t>
      </w:r>
    </w:p>
    <w:p w:rsidR="00FD7C35" w:rsidRPr="00F8242C" w:rsidRDefault="00FD7C35" w:rsidP="00FD7C35">
      <w:pPr>
        <w:pStyle w:val="a5"/>
        <w:numPr>
          <w:ilvl w:val="0"/>
          <w:numId w:val="3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系统激活“打印凭条”用例的扩展点；</w:t>
      </w:r>
    </w:p>
    <w:p w:rsidR="00FD7C35" w:rsidRPr="00F8242C" w:rsidRDefault="00FD7C35" w:rsidP="00FD7C35">
      <w:pPr>
        <w:pStyle w:val="a5"/>
        <w:numPr>
          <w:ilvl w:val="0"/>
          <w:numId w:val="3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银行客户选择“退卡”；</w:t>
      </w:r>
    </w:p>
    <w:p w:rsidR="00FD7C35" w:rsidRPr="00F8242C" w:rsidRDefault="00FD7C35" w:rsidP="00FD7C35">
      <w:pPr>
        <w:pStyle w:val="a5"/>
        <w:numPr>
          <w:ilvl w:val="0"/>
          <w:numId w:val="3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系统退出储蓄卡；</w:t>
      </w:r>
    </w:p>
    <w:p w:rsidR="00FD7C35" w:rsidRPr="00F8242C" w:rsidRDefault="00FD7C35" w:rsidP="00FD7C35">
      <w:pPr>
        <w:pStyle w:val="a5"/>
        <w:numPr>
          <w:ilvl w:val="0"/>
          <w:numId w:val="3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银行客户取回储蓄卡；</w:t>
      </w:r>
    </w:p>
    <w:p w:rsidR="00FD7C35" w:rsidRPr="00F8242C" w:rsidRDefault="00FD7C35" w:rsidP="00FD7C35">
      <w:pPr>
        <w:pStyle w:val="a5"/>
        <w:numPr>
          <w:ilvl w:val="0"/>
          <w:numId w:val="2"/>
        </w:numPr>
        <w:ind w:firstLineChars="0"/>
        <w:rPr>
          <w:b/>
          <w:i/>
          <w:color w:val="548DD4" w:themeColor="text2" w:themeTint="99"/>
        </w:rPr>
      </w:pPr>
      <w:r w:rsidRPr="00F8242C">
        <w:rPr>
          <w:rFonts w:hint="eastAsia"/>
          <w:b/>
          <w:i/>
          <w:color w:val="548DD4" w:themeColor="text2" w:themeTint="99"/>
        </w:rPr>
        <w:t>扩展路径</w:t>
      </w:r>
    </w:p>
    <w:p w:rsidR="00FD7C35" w:rsidRPr="00F8242C" w:rsidRDefault="00FD7C35" w:rsidP="00FD7C35">
      <w:pPr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5.1</w:t>
      </w:r>
      <w:r w:rsidRPr="00F8242C">
        <w:rPr>
          <w:rFonts w:hint="eastAsia"/>
          <w:i/>
          <w:color w:val="548DD4" w:themeColor="text2" w:themeTint="99"/>
        </w:rPr>
        <w:t>银行客户输入的转入账户不对或非本行账户，可重新输入；</w:t>
      </w:r>
    </w:p>
    <w:p w:rsidR="00FD7C35" w:rsidRPr="00F8242C" w:rsidRDefault="00FD7C35" w:rsidP="00FD7C35">
      <w:pPr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8.1</w:t>
      </w:r>
      <w:r w:rsidRPr="00F8242C">
        <w:rPr>
          <w:rFonts w:hint="eastAsia"/>
          <w:i/>
          <w:color w:val="548DD4" w:themeColor="text2" w:themeTint="99"/>
        </w:rPr>
        <w:t>转账金额超过每日最高转账金额，系统提示；</w:t>
      </w:r>
    </w:p>
    <w:p w:rsidR="00FD7C35" w:rsidRPr="00F8242C" w:rsidRDefault="00FD7C35" w:rsidP="00FD7C35">
      <w:pPr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8.2</w:t>
      </w:r>
      <w:r w:rsidRPr="00F8242C">
        <w:rPr>
          <w:rFonts w:hint="eastAsia"/>
          <w:i/>
          <w:color w:val="548DD4" w:themeColor="text2" w:themeTint="99"/>
        </w:rPr>
        <w:t>银行客户的储蓄金额少于转出金额，系统提示；</w:t>
      </w:r>
    </w:p>
    <w:p w:rsidR="00FD7C35" w:rsidRPr="00F8242C" w:rsidRDefault="00FD7C35" w:rsidP="00FD7C35">
      <w:pPr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11.1</w:t>
      </w:r>
      <w:r w:rsidRPr="00F8242C">
        <w:rPr>
          <w:rFonts w:hint="eastAsia"/>
          <w:i/>
          <w:color w:val="548DD4" w:themeColor="text2" w:themeTint="99"/>
        </w:rPr>
        <w:t>如果用户选择“打印凭条”，系统进入“打印凭条”用例；</w:t>
      </w:r>
    </w:p>
    <w:p w:rsidR="00FD7C35" w:rsidRPr="00F8242C" w:rsidRDefault="00FD7C35" w:rsidP="00FD7C35">
      <w:pPr>
        <w:pStyle w:val="a5"/>
        <w:numPr>
          <w:ilvl w:val="0"/>
          <w:numId w:val="2"/>
        </w:numPr>
        <w:ind w:firstLineChars="0"/>
        <w:rPr>
          <w:b/>
          <w:i/>
          <w:color w:val="548DD4" w:themeColor="text2" w:themeTint="99"/>
        </w:rPr>
      </w:pPr>
      <w:r w:rsidRPr="00F8242C">
        <w:rPr>
          <w:rFonts w:hint="eastAsia"/>
          <w:b/>
          <w:i/>
          <w:color w:val="548DD4" w:themeColor="text2" w:themeTint="99"/>
        </w:rPr>
        <w:t>业务规则</w:t>
      </w:r>
    </w:p>
    <w:p w:rsidR="00FD7C35" w:rsidRPr="00F8242C" w:rsidRDefault="00FD7C35" w:rsidP="00FD7C35">
      <w:pPr>
        <w:pStyle w:val="a5"/>
        <w:numPr>
          <w:ilvl w:val="0"/>
          <w:numId w:val="4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输入账户有效性：只能给本行账户转账；</w:t>
      </w:r>
    </w:p>
    <w:p w:rsidR="00FD7C35" w:rsidRPr="00F8242C" w:rsidRDefault="00FD7C35" w:rsidP="00FD7C35">
      <w:pPr>
        <w:pStyle w:val="a5"/>
        <w:numPr>
          <w:ilvl w:val="0"/>
          <w:numId w:val="4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系统每日最高转账金额为</w:t>
      </w:r>
      <w:r w:rsidRPr="00F8242C">
        <w:rPr>
          <w:rFonts w:hint="eastAsia"/>
          <w:i/>
          <w:color w:val="548DD4" w:themeColor="text2" w:themeTint="99"/>
        </w:rPr>
        <w:t>200000</w:t>
      </w:r>
      <w:r w:rsidRPr="00F8242C">
        <w:rPr>
          <w:rFonts w:hint="eastAsia"/>
          <w:i/>
          <w:color w:val="548DD4" w:themeColor="text2" w:themeTint="99"/>
        </w:rPr>
        <w:t>；</w:t>
      </w:r>
    </w:p>
    <w:p w:rsidR="00FD7C35" w:rsidRPr="00F8242C" w:rsidRDefault="00FD7C35" w:rsidP="00FD7C35">
      <w:pPr>
        <w:pStyle w:val="a5"/>
        <w:numPr>
          <w:ilvl w:val="0"/>
          <w:numId w:val="4"/>
        </w:numPr>
        <w:ind w:firstLineChars="0"/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lastRenderedPageBreak/>
        <w:t>30</w:t>
      </w:r>
      <w:r w:rsidRPr="00F8242C">
        <w:rPr>
          <w:rFonts w:hint="eastAsia"/>
          <w:i/>
          <w:color w:val="548DD4" w:themeColor="text2" w:themeTint="99"/>
        </w:rPr>
        <w:t>秒内无人取吐出的储蓄卡，系统自动吞回；</w:t>
      </w:r>
    </w:p>
    <w:p w:rsidR="00AE2CC4" w:rsidRPr="00F8242C" w:rsidRDefault="00AE2CC4" w:rsidP="00191C63">
      <w:pPr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ab/>
      </w:r>
    </w:p>
    <w:p w:rsidR="00191C63" w:rsidRPr="00F8242C" w:rsidRDefault="00191C63" w:rsidP="00191C63">
      <w:pPr>
        <w:rPr>
          <w:i/>
          <w:color w:val="548DD4" w:themeColor="text2" w:themeTint="99"/>
        </w:rPr>
      </w:pPr>
      <w:r w:rsidRPr="00F8242C">
        <w:rPr>
          <w:rFonts w:hint="eastAsia"/>
          <w:i/>
          <w:color w:val="548DD4" w:themeColor="text2" w:themeTint="99"/>
        </w:rPr>
        <w:t>]</w:t>
      </w:r>
    </w:p>
    <w:p w:rsidR="00191C63" w:rsidRPr="00AF2073" w:rsidRDefault="00191C63" w:rsidP="00AF2073"/>
    <w:p w:rsidR="002F626D" w:rsidRDefault="002F626D" w:rsidP="002F626D">
      <w:pPr>
        <w:pStyle w:val="1"/>
      </w:pPr>
      <w:bookmarkStart w:id="31" w:name="_Toc290468065"/>
      <w:bookmarkStart w:id="32" w:name="_Toc301360621"/>
      <w:r>
        <w:rPr>
          <w:rFonts w:hint="eastAsia"/>
        </w:rPr>
        <w:t>非功能性需求</w:t>
      </w:r>
      <w:bookmarkEnd w:id="31"/>
      <w:bookmarkEnd w:id="32"/>
    </w:p>
    <w:p w:rsidR="009B7C79" w:rsidRPr="009B7C79" w:rsidRDefault="00AF2073" w:rsidP="009B7C79">
      <w:pPr>
        <w:pStyle w:val="2"/>
      </w:pPr>
      <w:bookmarkStart w:id="33" w:name="_Toc290468066"/>
      <w:bookmarkStart w:id="34" w:name="_Toc301360622"/>
      <w:r>
        <w:rPr>
          <w:rFonts w:hint="eastAsia"/>
        </w:rPr>
        <w:t>指标参数</w:t>
      </w:r>
      <w:bookmarkEnd w:id="33"/>
      <w:bookmarkEnd w:id="34"/>
    </w:p>
    <w:p w:rsidR="00AF2073" w:rsidRDefault="00AF2073" w:rsidP="00AF2073">
      <w:pPr>
        <w:pStyle w:val="3"/>
      </w:pPr>
      <w:bookmarkStart w:id="35" w:name="_Toc290468067"/>
      <w:bookmarkStart w:id="36" w:name="_Toc301360623"/>
      <w:r>
        <w:rPr>
          <w:rFonts w:hint="eastAsia"/>
        </w:rPr>
        <w:t>性能参数</w:t>
      </w:r>
      <w:bookmarkEnd w:id="35"/>
      <w:bookmarkEnd w:id="36"/>
    </w:p>
    <w:p w:rsidR="003954B0" w:rsidRPr="00217EDD" w:rsidRDefault="003954B0" w:rsidP="000133BB">
      <w:bookmarkStart w:id="37" w:name="_Toc290468068"/>
      <w:bookmarkStart w:id="38" w:name="_Toc301360624"/>
      <w:r w:rsidRPr="00217EDD">
        <w:rPr>
          <w:rFonts w:hint="eastAsia"/>
        </w:rPr>
        <w:t>在网络情况完全稳定、可靠的情况下，应达到以下指标：</w:t>
      </w:r>
    </w:p>
    <w:p w:rsidR="003954B0" w:rsidRPr="00217EDD" w:rsidRDefault="003954B0" w:rsidP="000133BB">
      <w:r w:rsidRPr="00217EDD">
        <w:rPr>
          <w:rFonts w:hint="eastAsia"/>
        </w:rPr>
        <w:t>并发用户数支持</w:t>
      </w:r>
    </w:p>
    <w:p w:rsidR="003954B0" w:rsidRPr="00217EDD" w:rsidRDefault="000133BB" w:rsidP="003954B0">
      <w:pPr>
        <w:ind w:firstLine="420"/>
      </w:pPr>
      <w:r>
        <w:t></w:t>
      </w:r>
      <w:r w:rsidR="003954B0" w:rsidRPr="00217EDD">
        <w:rPr>
          <w:rFonts w:hint="eastAsia"/>
        </w:rPr>
        <w:t>平均并发请求数：</w:t>
      </w:r>
      <w:r w:rsidR="003954B0" w:rsidRPr="00217EDD">
        <w:t>8-12</w:t>
      </w:r>
      <w:r w:rsidR="003954B0" w:rsidRPr="00217EDD">
        <w:rPr>
          <w:rFonts w:hint="eastAsia"/>
        </w:rPr>
        <w:t>个</w:t>
      </w:r>
      <w:r w:rsidR="003954B0" w:rsidRPr="00217EDD">
        <w:t>/</w:t>
      </w:r>
      <w:r w:rsidR="003954B0" w:rsidRPr="00217EDD">
        <w:rPr>
          <w:rFonts w:hint="eastAsia"/>
        </w:rPr>
        <w:t>秒</w:t>
      </w:r>
    </w:p>
    <w:p w:rsidR="003954B0" w:rsidRPr="00217EDD" w:rsidRDefault="000133BB" w:rsidP="003954B0">
      <w:pPr>
        <w:ind w:firstLine="420"/>
      </w:pPr>
      <w:r>
        <w:t></w:t>
      </w:r>
      <w:r w:rsidR="003954B0" w:rsidRPr="00217EDD">
        <w:rPr>
          <w:rFonts w:hint="eastAsia"/>
        </w:rPr>
        <w:t>峰值并发请求数：</w:t>
      </w:r>
      <w:r w:rsidR="003954B0" w:rsidRPr="00217EDD">
        <w:t>18-20</w:t>
      </w:r>
      <w:r w:rsidR="003954B0" w:rsidRPr="00217EDD">
        <w:rPr>
          <w:rFonts w:hint="eastAsia"/>
        </w:rPr>
        <w:t>个</w:t>
      </w:r>
      <w:r w:rsidR="003954B0" w:rsidRPr="00217EDD">
        <w:t>/</w:t>
      </w:r>
      <w:r w:rsidR="003954B0" w:rsidRPr="00217EDD">
        <w:rPr>
          <w:rFonts w:hint="eastAsia"/>
        </w:rPr>
        <w:t>秒</w:t>
      </w:r>
    </w:p>
    <w:p w:rsidR="003954B0" w:rsidRPr="00217EDD" w:rsidRDefault="003954B0" w:rsidP="000133BB">
      <w:r w:rsidRPr="00217EDD">
        <w:rPr>
          <w:rFonts w:hint="eastAsia"/>
        </w:rPr>
        <w:t>响应速度</w:t>
      </w:r>
    </w:p>
    <w:p w:rsidR="003954B0" w:rsidRPr="00217EDD" w:rsidRDefault="000133BB" w:rsidP="003954B0">
      <w:pPr>
        <w:ind w:firstLine="420"/>
      </w:pPr>
      <w:r>
        <w:t></w:t>
      </w:r>
      <w:r w:rsidR="003954B0" w:rsidRPr="00217EDD">
        <w:rPr>
          <w:rFonts w:hint="eastAsia"/>
        </w:rPr>
        <w:t>平均并发时的响应速度：</w:t>
      </w:r>
      <w:r w:rsidR="003954B0" w:rsidRPr="00217EDD">
        <w:t>200-300</w:t>
      </w:r>
      <w:r w:rsidR="003954B0" w:rsidRPr="00217EDD">
        <w:rPr>
          <w:rFonts w:hint="eastAsia"/>
        </w:rPr>
        <w:t>毫秒</w:t>
      </w:r>
      <w:r w:rsidR="003954B0" w:rsidRPr="00217EDD">
        <w:t>/</w:t>
      </w:r>
      <w:r w:rsidR="003954B0" w:rsidRPr="00217EDD">
        <w:rPr>
          <w:rFonts w:hint="eastAsia"/>
        </w:rPr>
        <w:t>请求</w:t>
      </w:r>
    </w:p>
    <w:p w:rsidR="003954B0" w:rsidRPr="00217EDD" w:rsidRDefault="000133BB" w:rsidP="003954B0">
      <w:pPr>
        <w:ind w:firstLine="420"/>
      </w:pPr>
      <w:r>
        <w:t></w:t>
      </w:r>
      <w:r w:rsidR="003954B0" w:rsidRPr="00217EDD">
        <w:rPr>
          <w:rFonts w:hint="eastAsia"/>
        </w:rPr>
        <w:t>峰值并发时的响应速度：</w:t>
      </w:r>
      <w:r w:rsidR="003954B0" w:rsidRPr="00217EDD">
        <w:t>800-1000</w:t>
      </w:r>
      <w:r w:rsidR="003954B0" w:rsidRPr="00217EDD">
        <w:rPr>
          <w:rFonts w:hint="eastAsia"/>
        </w:rPr>
        <w:t>毫秒</w:t>
      </w:r>
      <w:r w:rsidR="003954B0" w:rsidRPr="00217EDD">
        <w:t>/</w:t>
      </w:r>
      <w:r w:rsidR="003954B0" w:rsidRPr="00217EDD">
        <w:rPr>
          <w:rFonts w:hint="eastAsia"/>
        </w:rPr>
        <w:t>请求</w:t>
      </w:r>
      <w:r w:rsidR="003954B0" w:rsidRPr="00217EDD">
        <w:rPr>
          <w:rFonts w:hint="eastAsia"/>
        </w:rPr>
        <w:t>]</w:t>
      </w:r>
    </w:p>
    <w:p w:rsidR="00AF2073" w:rsidRDefault="00AF2073" w:rsidP="00AF2073">
      <w:pPr>
        <w:pStyle w:val="3"/>
      </w:pPr>
      <w:r>
        <w:rPr>
          <w:rFonts w:hint="eastAsia"/>
        </w:rPr>
        <w:t>并发用户数</w:t>
      </w:r>
      <w:bookmarkEnd w:id="37"/>
      <w:bookmarkEnd w:id="38"/>
    </w:p>
    <w:p w:rsidR="006F31DF" w:rsidRDefault="003954B0" w:rsidP="003954B0">
      <w:r>
        <w:t>500</w:t>
      </w:r>
    </w:p>
    <w:p w:rsidR="006F31DF" w:rsidRDefault="006F31DF" w:rsidP="006F31DF">
      <w:pPr>
        <w:pStyle w:val="3"/>
      </w:pPr>
      <w:bookmarkStart w:id="39" w:name="_Toc290468069"/>
      <w:bookmarkStart w:id="40" w:name="_Toc301360625"/>
      <w:r>
        <w:rPr>
          <w:rFonts w:hint="eastAsia"/>
        </w:rPr>
        <w:t>数据容量</w:t>
      </w:r>
      <w:bookmarkEnd w:id="39"/>
      <w:bookmarkEnd w:id="40"/>
    </w:p>
    <w:p w:rsidR="00232920" w:rsidRDefault="006F31DF" w:rsidP="006F31DF">
      <w:pPr>
        <w:rPr>
          <w:i/>
          <w:color w:val="548DD4" w:themeColor="text2" w:themeTint="99"/>
        </w:rPr>
      </w:pPr>
      <w:r w:rsidRPr="006F31DF">
        <w:rPr>
          <w:rFonts w:hint="eastAsia"/>
          <w:i/>
          <w:color w:val="548DD4" w:themeColor="text2" w:themeTint="99"/>
        </w:rPr>
        <w:t>[</w:t>
      </w:r>
      <w:r w:rsidRPr="006F31DF">
        <w:rPr>
          <w:rFonts w:hint="eastAsia"/>
          <w:i/>
          <w:color w:val="548DD4" w:themeColor="text2" w:themeTint="99"/>
        </w:rPr>
        <w:t>根据业务发展预测项目成果必须能够满足的最大数据容量。</w:t>
      </w:r>
    </w:p>
    <w:p w:rsidR="00232920" w:rsidRPr="00232920" w:rsidRDefault="00232920" w:rsidP="00232920">
      <w:pPr>
        <w:rPr>
          <w:i/>
          <w:color w:val="548DD4" w:themeColor="text2" w:themeTint="99"/>
        </w:rPr>
      </w:pPr>
      <w:r w:rsidRPr="00232920">
        <w:rPr>
          <w:rFonts w:hint="eastAsia"/>
          <w:i/>
          <w:color w:val="548DD4" w:themeColor="text2" w:themeTint="99"/>
        </w:rPr>
        <w:t>按照中国移动</w:t>
      </w:r>
      <w:r w:rsidRPr="00232920">
        <w:rPr>
          <w:rFonts w:hint="eastAsia"/>
          <w:i/>
          <w:color w:val="548DD4" w:themeColor="text2" w:themeTint="99"/>
        </w:rPr>
        <w:t>7000</w:t>
      </w:r>
      <w:r w:rsidRPr="00232920">
        <w:rPr>
          <w:rFonts w:hint="eastAsia"/>
          <w:i/>
          <w:color w:val="548DD4" w:themeColor="text2" w:themeTint="99"/>
        </w:rPr>
        <w:t>多万用户</w:t>
      </w:r>
      <w:r w:rsidRPr="00232920">
        <w:rPr>
          <w:rFonts w:hint="eastAsia"/>
          <w:i/>
          <w:color w:val="548DD4" w:themeColor="text2" w:themeTint="99"/>
        </w:rPr>
        <w:t>1</w:t>
      </w:r>
      <w:r w:rsidRPr="00232920">
        <w:rPr>
          <w:rFonts w:hint="eastAsia"/>
          <w:i/>
          <w:color w:val="548DD4" w:themeColor="text2" w:themeTint="99"/>
        </w:rPr>
        <w:t>％、</w:t>
      </w:r>
      <w:r w:rsidRPr="00232920">
        <w:rPr>
          <w:rFonts w:hint="eastAsia"/>
          <w:i/>
          <w:color w:val="548DD4" w:themeColor="text2" w:themeTint="99"/>
        </w:rPr>
        <w:t>10</w:t>
      </w:r>
      <w:r w:rsidRPr="00232920">
        <w:rPr>
          <w:rFonts w:hint="eastAsia"/>
          <w:i/>
          <w:color w:val="548DD4" w:themeColor="text2" w:themeTint="99"/>
        </w:rPr>
        <w:t>％计算，按一份客户资料</w:t>
      </w:r>
      <w:r w:rsidRPr="00232920">
        <w:rPr>
          <w:rFonts w:hint="eastAsia"/>
          <w:i/>
          <w:color w:val="548DD4" w:themeColor="text2" w:themeTint="99"/>
        </w:rPr>
        <w:t>1K</w:t>
      </w:r>
      <w:r w:rsidRPr="00232920">
        <w:rPr>
          <w:rFonts w:hint="eastAsia"/>
          <w:i/>
          <w:color w:val="548DD4" w:themeColor="text2" w:themeTint="99"/>
        </w:rPr>
        <w:t>计算，分别为</w:t>
      </w:r>
      <w:r w:rsidRPr="00232920">
        <w:rPr>
          <w:rFonts w:hint="eastAsia"/>
          <w:i/>
          <w:color w:val="548DD4" w:themeColor="text2" w:themeTint="99"/>
        </w:rPr>
        <w:t>684M</w:t>
      </w:r>
      <w:r w:rsidRPr="00232920">
        <w:rPr>
          <w:rFonts w:hint="eastAsia"/>
          <w:i/>
          <w:color w:val="548DD4" w:themeColor="text2" w:themeTint="99"/>
        </w:rPr>
        <w:t>，</w:t>
      </w:r>
      <w:r w:rsidRPr="00232920">
        <w:rPr>
          <w:rFonts w:hint="eastAsia"/>
          <w:i/>
          <w:color w:val="548DD4" w:themeColor="text2" w:themeTint="99"/>
        </w:rPr>
        <w:t>6836M</w:t>
      </w:r>
      <w:r w:rsidRPr="00232920">
        <w:rPr>
          <w:rFonts w:hint="eastAsia"/>
          <w:i/>
          <w:color w:val="548DD4" w:themeColor="text2" w:themeTint="99"/>
        </w:rPr>
        <w:t>。</w:t>
      </w:r>
    </w:p>
    <w:p w:rsidR="00232920" w:rsidRPr="00232920" w:rsidRDefault="00232920" w:rsidP="00232920">
      <w:pPr>
        <w:rPr>
          <w:i/>
          <w:color w:val="548DD4" w:themeColor="text2" w:themeTint="99"/>
        </w:rPr>
      </w:pPr>
      <w:r w:rsidRPr="00232920">
        <w:rPr>
          <w:rFonts w:hint="eastAsia"/>
          <w:i/>
          <w:color w:val="548DD4" w:themeColor="text2" w:themeTint="99"/>
        </w:rPr>
        <w:t>按每笔业务产生</w:t>
      </w:r>
      <w:r w:rsidRPr="00232920">
        <w:rPr>
          <w:rFonts w:hint="eastAsia"/>
          <w:i/>
          <w:color w:val="548DD4" w:themeColor="text2" w:themeTint="99"/>
        </w:rPr>
        <w:t>1k</w:t>
      </w:r>
      <w:r w:rsidRPr="00232920">
        <w:rPr>
          <w:rFonts w:hint="eastAsia"/>
          <w:i/>
          <w:color w:val="548DD4" w:themeColor="text2" w:themeTint="99"/>
        </w:rPr>
        <w:t>数据计算，每日交易产生数据量：交易量</w:t>
      </w:r>
      <w:r w:rsidRPr="00232920">
        <w:rPr>
          <w:rFonts w:hint="eastAsia"/>
          <w:i/>
          <w:color w:val="548DD4" w:themeColor="text2" w:themeTint="99"/>
        </w:rPr>
        <w:t>*</w:t>
      </w:r>
      <w:r w:rsidRPr="00232920">
        <w:rPr>
          <w:rFonts w:hint="eastAsia"/>
          <w:i/>
          <w:color w:val="548DD4" w:themeColor="text2" w:themeTint="99"/>
        </w:rPr>
        <w:t>每笔交易数据量</w:t>
      </w:r>
      <w:r w:rsidRPr="00232920">
        <w:rPr>
          <w:rFonts w:hint="eastAsia"/>
          <w:i/>
          <w:color w:val="548DD4" w:themeColor="text2" w:themeTint="99"/>
        </w:rPr>
        <w:t>=100000*1K=100M</w:t>
      </w:r>
    </w:p>
    <w:p w:rsidR="00232920" w:rsidRPr="00232920" w:rsidRDefault="00232920" w:rsidP="00232920">
      <w:pPr>
        <w:rPr>
          <w:i/>
          <w:color w:val="548DD4" w:themeColor="text2" w:themeTint="99"/>
        </w:rPr>
      </w:pPr>
      <w:r w:rsidRPr="00232920">
        <w:rPr>
          <w:rFonts w:hint="eastAsia"/>
          <w:i/>
          <w:color w:val="548DD4" w:themeColor="text2" w:themeTint="99"/>
        </w:rPr>
        <w:t>按照中国移动用户</w:t>
      </w:r>
      <w:r w:rsidRPr="00232920">
        <w:rPr>
          <w:rFonts w:hint="eastAsia"/>
          <w:i/>
          <w:color w:val="548DD4" w:themeColor="text2" w:themeTint="99"/>
        </w:rPr>
        <w:t>10%</w:t>
      </w:r>
      <w:r w:rsidRPr="00232920">
        <w:rPr>
          <w:rFonts w:hint="eastAsia"/>
          <w:i/>
          <w:color w:val="548DD4" w:themeColor="text2" w:themeTint="99"/>
        </w:rPr>
        <w:t>投保，每天产生</w:t>
      </w:r>
      <w:r w:rsidRPr="00232920">
        <w:rPr>
          <w:rFonts w:hint="eastAsia"/>
          <w:i/>
          <w:color w:val="548DD4" w:themeColor="text2" w:themeTint="99"/>
        </w:rPr>
        <w:t>100000</w:t>
      </w:r>
      <w:r w:rsidRPr="00232920">
        <w:rPr>
          <w:rFonts w:hint="eastAsia"/>
          <w:i/>
          <w:color w:val="548DD4" w:themeColor="text2" w:themeTint="99"/>
        </w:rPr>
        <w:t>笔交易，交易数据保存半年计算：</w:t>
      </w:r>
    </w:p>
    <w:p w:rsidR="00232920" w:rsidRPr="00232920" w:rsidRDefault="00232920" w:rsidP="00232920">
      <w:pPr>
        <w:rPr>
          <w:i/>
          <w:color w:val="548DD4" w:themeColor="text2" w:themeTint="99"/>
        </w:rPr>
      </w:pPr>
      <w:r w:rsidRPr="00232920">
        <w:rPr>
          <w:rFonts w:hint="eastAsia"/>
          <w:i/>
          <w:color w:val="548DD4" w:themeColor="text2" w:themeTint="99"/>
        </w:rPr>
        <w:t>数据库容量＝用户资料＋每日产生数量</w:t>
      </w:r>
      <w:r w:rsidRPr="00232920">
        <w:rPr>
          <w:rFonts w:hint="eastAsia"/>
          <w:i/>
          <w:color w:val="548DD4" w:themeColor="text2" w:themeTint="99"/>
        </w:rPr>
        <w:t>*182</w:t>
      </w:r>
      <w:r w:rsidRPr="00232920">
        <w:rPr>
          <w:rFonts w:hint="eastAsia"/>
          <w:i/>
          <w:color w:val="548DD4" w:themeColor="text2" w:themeTint="99"/>
        </w:rPr>
        <w:t>天</w:t>
      </w:r>
    </w:p>
    <w:p w:rsidR="00232920" w:rsidRPr="00232920" w:rsidRDefault="00232920" w:rsidP="00232920">
      <w:pPr>
        <w:rPr>
          <w:i/>
          <w:color w:val="548DD4" w:themeColor="text2" w:themeTint="99"/>
        </w:rPr>
      </w:pPr>
      <w:r w:rsidRPr="00232920">
        <w:rPr>
          <w:rFonts w:hint="eastAsia"/>
          <w:i/>
          <w:color w:val="548DD4" w:themeColor="text2" w:themeTint="99"/>
        </w:rPr>
        <w:lastRenderedPageBreak/>
        <w:t>＝</w:t>
      </w:r>
      <w:r w:rsidRPr="00232920">
        <w:rPr>
          <w:rFonts w:hint="eastAsia"/>
          <w:i/>
          <w:color w:val="548DD4" w:themeColor="text2" w:themeTint="99"/>
        </w:rPr>
        <w:t>6836M+100M*182</w:t>
      </w:r>
    </w:p>
    <w:p w:rsidR="006F31DF" w:rsidRPr="006F31DF" w:rsidRDefault="00232920" w:rsidP="00232920">
      <w:pPr>
        <w:rPr>
          <w:i/>
          <w:color w:val="548DD4" w:themeColor="text2" w:themeTint="99"/>
        </w:rPr>
      </w:pPr>
      <w:r w:rsidRPr="00232920">
        <w:rPr>
          <w:rFonts w:hint="eastAsia"/>
          <w:i/>
          <w:color w:val="548DD4" w:themeColor="text2" w:themeTint="99"/>
        </w:rPr>
        <w:t>＝</w:t>
      </w:r>
      <w:r w:rsidRPr="00232920">
        <w:rPr>
          <w:rFonts w:hint="eastAsia"/>
          <w:i/>
          <w:color w:val="548DD4" w:themeColor="text2" w:themeTint="99"/>
        </w:rPr>
        <w:t>25036M</w:t>
      </w:r>
      <w:r w:rsidRPr="00232920">
        <w:rPr>
          <w:rFonts w:hint="eastAsia"/>
          <w:i/>
          <w:color w:val="548DD4" w:themeColor="text2" w:themeTint="99"/>
        </w:rPr>
        <w:t>（约为</w:t>
      </w:r>
      <w:r w:rsidRPr="00232920">
        <w:rPr>
          <w:rFonts w:hint="eastAsia"/>
          <w:i/>
          <w:color w:val="548DD4" w:themeColor="text2" w:themeTint="99"/>
        </w:rPr>
        <w:t>25G</w:t>
      </w:r>
      <w:r w:rsidRPr="00232920">
        <w:rPr>
          <w:rFonts w:hint="eastAsia"/>
          <w:i/>
          <w:color w:val="548DD4" w:themeColor="text2" w:themeTint="99"/>
        </w:rPr>
        <w:t>）</w:t>
      </w:r>
      <w:r w:rsidR="006F31DF" w:rsidRPr="006F31DF">
        <w:rPr>
          <w:rFonts w:hint="eastAsia"/>
          <w:i/>
          <w:color w:val="548DD4" w:themeColor="text2" w:themeTint="99"/>
        </w:rPr>
        <w:t>]</w:t>
      </w:r>
    </w:p>
    <w:p w:rsidR="006F31DF" w:rsidRPr="006F31DF" w:rsidRDefault="006F31DF" w:rsidP="006F31DF"/>
    <w:p w:rsidR="00AF2073" w:rsidRDefault="00AF2073" w:rsidP="00AF2073">
      <w:pPr>
        <w:pStyle w:val="2"/>
      </w:pPr>
      <w:bookmarkStart w:id="41" w:name="_Toc290468070"/>
      <w:bookmarkStart w:id="42" w:name="_Toc301360626"/>
      <w:r>
        <w:rPr>
          <w:rFonts w:hint="eastAsia"/>
        </w:rPr>
        <w:t>硬件服务器及网络需求</w:t>
      </w:r>
      <w:bookmarkEnd w:id="41"/>
      <w:bookmarkEnd w:id="42"/>
    </w:p>
    <w:p w:rsidR="00AF2073" w:rsidRDefault="00AF2073" w:rsidP="00AF2073">
      <w:pPr>
        <w:pStyle w:val="3"/>
      </w:pPr>
      <w:bookmarkStart w:id="43" w:name="_Toc290468071"/>
      <w:bookmarkStart w:id="44" w:name="_Toc301360627"/>
      <w:r>
        <w:rPr>
          <w:rFonts w:hint="eastAsia"/>
        </w:rPr>
        <w:t>网络拓扑</w:t>
      </w:r>
      <w:bookmarkEnd w:id="43"/>
      <w:bookmarkEnd w:id="44"/>
    </w:p>
    <w:p w:rsidR="00E76FD0" w:rsidRPr="000133BB" w:rsidRDefault="000133BB" w:rsidP="000133BB">
      <w:pPr>
        <w:rPr>
          <w:rFonts w:hint="eastAsia"/>
        </w:rPr>
      </w:pPr>
      <w:r>
        <w:rPr>
          <w:rFonts w:hint="eastAsia"/>
        </w:rPr>
        <w:t>无</w:t>
      </w:r>
    </w:p>
    <w:p w:rsidR="00AF2073" w:rsidRDefault="00AF2073" w:rsidP="00AF2073">
      <w:pPr>
        <w:pStyle w:val="3"/>
      </w:pPr>
      <w:bookmarkStart w:id="45" w:name="_Toc290468072"/>
      <w:bookmarkStart w:id="46" w:name="_Toc301360628"/>
      <w:r>
        <w:rPr>
          <w:rFonts w:hint="eastAsia"/>
        </w:rPr>
        <w:t>软硬件环境</w:t>
      </w:r>
      <w:bookmarkEnd w:id="45"/>
      <w:bookmarkEnd w:id="46"/>
    </w:p>
    <w:p w:rsidR="00E76FD0" w:rsidRPr="00E76FD0" w:rsidRDefault="000133BB" w:rsidP="00E76FD0">
      <w:pPr>
        <w:rPr>
          <w:rFonts w:hint="eastAsia"/>
        </w:rPr>
      </w:pPr>
      <w:r>
        <w:rPr>
          <w:rFonts w:hint="eastAsia"/>
        </w:rPr>
        <w:t>无</w:t>
      </w:r>
    </w:p>
    <w:p w:rsidR="00E76FD0" w:rsidRPr="00E76FD0" w:rsidRDefault="00AF2073" w:rsidP="00E76FD0">
      <w:pPr>
        <w:pStyle w:val="3"/>
      </w:pPr>
      <w:bookmarkStart w:id="47" w:name="_Toc290468073"/>
      <w:bookmarkStart w:id="48" w:name="_Toc301360629"/>
      <w:r>
        <w:rPr>
          <w:rFonts w:hint="eastAsia"/>
        </w:rPr>
        <w:t>网络需求</w:t>
      </w:r>
      <w:bookmarkEnd w:id="47"/>
      <w:bookmarkEnd w:id="48"/>
    </w:p>
    <w:p w:rsidR="006C452A" w:rsidRPr="00E76FD0" w:rsidRDefault="000133BB" w:rsidP="00E76FD0">
      <w:r>
        <w:t>无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49" w:name="_Toc63754253"/>
      <w:bookmarkStart w:id="50" w:name="_Toc290468074"/>
      <w:bookmarkStart w:id="51" w:name="_Toc301360630"/>
      <w:r w:rsidRPr="008D2865">
        <w:rPr>
          <w:rFonts w:hint="eastAsia"/>
        </w:rPr>
        <w:t>扩展性</w:t>
      </w:r>
      <w:bookmarkEnd w:id="49"/>
      <w:bookmarkEnd w:id="50"/>
      <w:bookmarkEnd w:id="51"/>
    </w:p>
    <w:p w:rsidR="008D2865" w:rsidRPr="008D2865" w:rsidRDefault="000133BB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增加需求时，能在原有系统上方便的扩展。</w:t>
      </w:r>
    </w:p>
    <w:p w:rsidR="008D2865" w:rsidRPr="000133BB" w:rsidRDefault="008D2865" w:rsidP="000133BB">
      <w:pPr>
        <w:pStyle w:val="2"/>
        <w:rPr>
          <w:lang w:eastAsia="en-US"/>
        </w:rPr>
      </w:pPr>
      <w:bookmarkStart w:id="52" w:name="_Toc290468075"/>
      <w:bookmarkStart w:id="53" w:name="_Toc301360631"/>
      <w:r>
        <w:rPr>
          <w:rFonts w:hint="eastAsia"/>
        </w:rPr>
        <w:t>安全性</w:t>
      </w:r>
      <w:bookmarkEnd w:id="52"/>
      <w:bookmarkEnd w:id="53"/>
    </w:p>
    <w:p w:rsidR="008D2865" w:rsidRPr="008D2865" w:rsidRDefault="000133BB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kern w:val="0"/>
          <w:szCs w:val="21"/>
          <w:lang w:val="en-GB"/>
        </w:rPr>
        <w:t>无</w:t>
      </w:r>
    </w:p>
    <w:p w:rsidR="008D2865" w:rsidRDefault="00173F36" w:rsidP="000133BB">
      <w:pPr>
        <w:pStyle w:val="2"/>
      </w:pPr>
      <w:bookmarkStart w:id="54" w:name="_Toc301360632"/>
      <w:r w:rsidRPr="00173F36">
        <w:rPr>
          <w:rFonts w:hint="eastAsia"/>
        </w:rPr>
        <w:t>可维护性</w:t>
      </w:r>
      <w:bookmarkEnd w:id="54"/>
    </w:p>
    <w:p w:rsidR="000133BB" w:rsidRPr="000133BB" w:rsidRDefault="000133BB" w:rsidP="000133BB">
      <w:pPr>
        <w:spacing w:line="240" w:lineRule="auto"/>
        <w:jc w:val="left"/>
        <w:rPr>
          <w:rFonts w:ascii="Arial" w:eastAsia="宋体" w:hAnsi="Arial" w:cs="Arial" w:hint="eastAsia"/>
          <w:kern w:val="0"/>
          <w:sz w:val="22"/>
          <w:szCs w:val="21"/>
          <w:lang w:val="en-GB"/>
        </w:rPr>
      </w:pPr>
      <w:r>
        <w:rPr>
          <w:rFonts w:ascii="Arial" w:eastAsia="宋体" w:hAnsi="Arial" w:cs="Arial" w:hint="eastAsia"/>
          <w:kern w:val="0"/>
          <w:sz w:val="22"/>
          <w:szCs w:val="21"/>
          <w:lang w:val="en-GB"/>
        </w:rPr>
        <w:t>要求有日志记录足够详细，系统一旦出现故障应该有恢复到故障之前的信息和数据的能力</w:t>
      </w:r>
    </w:p>
    <w:p w:rsidR="008D2865" w:rsidRDefault="0000143C" w:rsidP="000133BB">
      <w:pPr>
        <w:pStyle w:val="2"/>
      </w:pPr>
      <w:bookmarkStart w:id="55" w:name="_Toc63754257"/>
      <w:bookmarkStart w:id="56" w:name="_Toc290468078"/>
      <w:bookmarkStart w:id="57" w:name="_Toc301360633"/>
      <w:r>
        <w:rPr>
          <w:rFonts w:hint="eastAsia"/>
        </w:rPr>
        <w:t>可用性</w:t>
      </w:r>
      <w:r>
        <w:rPr>
          <w:rFonts w:hint="eastAsia"/>
        </w:rPr>
        <w:t>/</w:t>
      </w:r>
      <w:r w:rsidR="008D2865" w:rsidRPr="008D2865">
        <w:rPr>
          <w:rFonts w:hint="eastAsia"/>
        </w:rPr>
        <w:t>可靠性</w:t>
      </w:r>
      <w:bookmarkEnd w:id="55"/>
      <w:bookmarkEnd w:id="56"/>
      <w:bookmarkEnd w:id="57"/>
    </w:p>
    <w:p w:rsidR="000133BB" w:rsidRPr="000133BB" w:rsidRDefault="000133BB" w:rsidP="000133BB">
      <w:pPr>
        <w:spacing w:line="240" w:lineRule="auto"/>
        <w:jc w:val="left"/>
        <w:rPr>
          <w:rFonts w:ascii="Times New Roman" w:eastAsia="宋体" w:hAnsi="Times New Roman" w:cs="Times New Roman" w:hint="eastAsia"/>
          <w:kern w:val="0"/>
          <w:szCs w:val="21"/>
          <w:lang w:val="en-GB"/>
        </w:rPr>
      </w:pPr>
      <w:r>
        <w:rPr>
          <w:rFonts w:hint="eastAsia"/>
        </w:rPr>
        <w:t>可用性：</w:t>
      </w: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基本满足</w:t>
      </w: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校园超市管理员</w:t>
      </w: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的需求</w:t>
      </w:r>
    </w:p>
    <w:p w:rsidR="000133BB" w:rsidRPr="000133BB" w:rsidRDefault="000133BB" w:rsidP="000133BB">
      <w:pPr>
        <w:spacing w:line="240" w:lineRule="auto"/>
        <w:jc w:val="left"/>
        <w:rPr>
          <w:rFonts w:ascii="Times New Roman" w:eastAsia="宋体" w:hAnsi="Times New Roman" w:cs="Times New Roman" w:hint="eastAsia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可靠性：</w:t>
      </w: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数据统计要足够的准确，系统应该具有良好的可靠性来满足用户需求</w:t>
      </w:r>
    </w:p>
    <w:p w:rsidR="003E2D91" w:rsidRPr="003E2D91" w:rsidRDefault="008D2865" w:rsidP="003E2D91">
      <w:pPr>
        <w:pStyle w:val="2"/>
        <w:rPr>
          <w:lang w:eastAsia="en-US"/>
        </w:rPr>
      </w:pPr>
      <w:bookmarkStart w:id="58" w:name="_Toc63754258"/>
      <w:bookmarkStart w:id="59" w:name="_Toc290468079"/>
      <w:bookmarkStart w:id="60" w:name="_Toc301360634"/>
      <w:r w:rsidRPr="008D2865">
        <w:rPr>
          <w:rFonts w:hint="eastAsia"/>
        </w:rPr>
        <w:lastRenderedPageBreak/>
        <w:t>运营培训需求</w:t>
      </w:r>
      <w:bookmarkEnd w:id="58"/>
      <w:bookmarkEnd w:id="59"/>
      <w:bookmarkEnd w:id="60"/>
    </w:p>
    <w:p w:rsidR="008D2865" w:rsidRPr="000133BB" w:rsidRDefault="000133BB" w:rsidP="000133BB">
      <w:pPr>
        <w:spacing w:line="240" w:lineRule="auto"/>
        <w:jc w:val="left"/>
        <w:rPr>
          <w:rFonts w:ascii="Times New Roman" w:eastAsia="宋体" w:hAnsi="Times New Roman" w:cs="Times New Roman" w:hint="eastAsia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简单的操作培训</w:t>
      </w:r>
    </w:p>
    <w:p w:rsidR="0046113C" w:rsidRDefault="0046113C" w:rsidP="0046113C">
      <w:pPr>
        <w:pStyle w:val="1"/>
      </w:pPr>
      <w:bookmarkStart w:id="61" w:name="_Toc290468081"/>
      <w:bookmarkStart w:id="62" w:name="_Toc301360635"/>
      <w:r>
        <w:rPr>
          <w:rFonts w:hint="eastAsia"/>
        </w:rPr>
        <w:t>附录</w:t>
      </w:r>
      <w:bookmarkEnd w:id="61"/>
      <w:bookmarkEnd w:id="62"/>
    </w:p>
    <w:p w:rsidR="0046113C" w:rsidRDefault="0046113C" w:rsidP="0046113C">
      <w:pPr>
        <w:pStyle w:val="2"/>
        <w:ind w:left="0" w:firstLine="0"/>
      </w:pPr>
      <w:bookmarkStart w:id="63" w:name="_Toc289240566"/>
      <w:bookmarkStart w:id="64" w:name="_Toc290468082"/>
      <w:bookmarkStart w:id="65" w:name="_Toc301360636"/>
      <w:r>
        <w:rPr>
          <w:rFonts w:hint="eastAsia"/>
        </w:rPr>
        <w:t>修改记录</w:t>
      </w:r>
      <w:bookmarkEnd w:id="63"/>
      <w:bookmarkEnd w:id="64"/>
      <w:bookmarkEnd w:id="65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46113C" w:rsidTr="004B1530">
        <w:tc>
          <w:tcPr>
            <w:tcW w:w="675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4B1530">
            <w:r>
              <w:rPr>
                <w:rFonts w:hint="eastAsia"/>
              </w:rPr>
              <w:t>核准</w:t>
            </w:r>
          </w:p>
        </w:tc>
      </w:tr>
      <w:tr w:rsidR="0046113C" w:rsidTr="004B1530">
        <w:tc>
          <w:tcPr>
            <w:tcW w:w="675" w:type="dxa"/>
          </w:tcPr>
          <w:p w:rsidR="0046113C" w:rsidRDefault="000133BB" w:rsidP="004B1530">
            <w:r>
              <w:t>V1.0</w:t>
            </w:r>
          </w:p>
        </w:tc>
        <w:tc>
          <w:tcPr>
            <w:tcW w:w="1134" w:type="dxa"/>
          </w:tcPr>
          <w:p w:rsidR="0046113C" w:rsidRDefault="000133BB" w:rsidP="004B1530">
            <w:proofErr w:type="gramStart"/>
            <w:r>
              <w:t>王亚超</w:t>
            </w:r>
            <w:proofErr w:type="gramEnd"/>
          </w:p>
        </w:tc>
        <w:tc>
          <w:tcPr>
            <w:tcW w:w="1276" w:type="dxa"/>
          </w:tcPr>
          <w:p w:rsidR="0046113C" w:rsidRDefault="000133BB" w:rsidP="004B1530">
            <w:pPr>
              <w:rPr>
                <w:rFonts w:hint="eastAsia"/>
              </w:rPr>
            </w:pPr>
            <w:r>
              <w:rPr>
                <w:rFonts w:hint="eastAsia"/>
              </w:rPr>
              <w:t>2016-10-27</w:t>
            </w:r>
          </w:p>
        </w:tc>
        <w:tc>
          <w:tcPr>
            <w:tcW w:w="3834" w:type="dxa"/>
          </w:tcPr>
          <w:p w:rsidR="0046113C" w:rsidRDefault="000133BB" w:rsidP="004B1530">
            <w:r>
              <w:t>文档编写</w:t>
            </w:r>
          </w:p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  <w:tr w:rsidR="0046113C" w:rsidTr="004B1530">
        <w:tc>
          <w:tcPr>
            <w:tcW w:w="675" w:type="dxa"/>
          </w:tcPr>
          <w:p w:rsidR="0046113C" w:rsidRDefault="0046113C" w:rsidP="004B1530"/>
        </w:tc>
        <w:tc>
          <w:tcPr>
            <w:tcW w:w="1134" w:type="dxa"/>
          </w:tcPr>
          <w:p w:rsidR="0046113C" w:rsidRDefault="0046113C" w:rsidP="004B1530"/>
        </w:tc>
        <w:tc>
          <w:tcPr>
            <w:tcW w:w="1276" w:type="dxa"/>
          </w:tcPr>
          <w:p w:rsidR="0046113C" w:rsidRDefault="0046113C" w:rsidP="004B1530"/>
        </w:tc>
        <w:tc>
          <w:tcPr>
            <w:tcW w:w="3834" w:type="dxa"/>
          </w:tcPr>
          <w:p w:rsidR="0046113C" w:rsidRDefault="0046113C" w:rsidP="004B1530"/>
        </w:tc>
        <w:tc>
          <w:tcPr>
            <w:tcW w:w="1603" w:type="dxa"/>
          </w:tcPr>
          <w:p w:rsidR="0046113C" w:rsidRDefault="0046113C" w:rsidP="004B1530"/>
        </w:tc>
      </w:tr>
    </w:tbl>
    <w:p w:rsidR="0046113C" w:rsidRPr="00B02902" w:rsidRDefault="0046113C" w:rsidP="0046113C"/>
    <w:p w:rsidR="0046113C" w:rsidRPr="0046113C" w:rsidRDefault="0046113C" w:rsidP="008D2865"/>
    <w:sectPr w:rsidR="0046113C" w:rsidRPr="0046113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DDB" w:rsidRDefault="00043DDB" w:rsidP="002F626D">
      <w:pPr>
        <w:spacing w:line="240" w:lineRule="auto"/>
      </w:pPr>
      <w:r>
        <w:separator/>
      </w:r>
    </w:p>
  </w:endnote>
  <w:endnote w:type="continuationSeparator" w:id="0">
    <w:p w:rsidR="00043DDB" w:rsidRDefault="00043DDB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44" w:rsidRDefault="009D6844" w:rsidP="009D6844">
    <w:pPr>
      <w:pStyle w:val="a4"/>
      <w:jc w:val="right"/>
    </w:pPr>
    <w:r w:rsidRPr="00D026B9">
      <w:rPr>
        <w:noProof/>
      </w:rPr>
      <w:drawing>
        <wp:inline distT="0" distB="0" distL="0" distR="0" wp14:anchorId="49861334" wp14:editId="379B8EBA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DDB" w:rsidRDefault="00043DDB" w:rsidP="002F626D">
      <w:pPr>
        <w:spacing w:line="240" w:lineRule="auto"/>
      </w:pPr>
      <w:r>
        <w:separator/>
      </w:r>
    </w:p>
  </w:footnote>
  <w:footnote w:type="continuationSeparator" w:id="0">
    <w:p w:rsidR="00043DDB" w:rsidRDefault="00043DDB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844" w:rsidRDefault="009D6844" w:rsidP="009D6844">
    <w:pPr>
      <w:pStyle w:val="a3"/>
      <w:jc w:val="both"/>
    </w:pPr>
    <w:r>
      <w:rPr>
        <w:noProof/>
      </w:rPr>
      <w:drawing>
        <wp:inline distT="0" distB="0" distL="0" distR="0" wp14:anchorId="11127A46" wp14:editId="0CE97C2A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3B"/>
    <w:rsid w:val="0000143C"/>
    <w:rsid w:val="000133BB"/>
    <w:rsid w:val="00043DDB"/>
    <w:rsid w:val="000A533B"/>
    <w:rsid w:val="00157511"/>
    <w:rsid w:val="00173F36"/>
    <w:rsid w:val="00191C63"/>
    <w:rsid w:val="00232920"/>
    <w:rsid w:val="00293C3C"/>
    <w:rsid w:val="002A70FC"/>
    <w:rsid w:val="002D1653"/>
    <w:rsid w:val="002F626D"/>
    <w:rsid w:val="00322CB9"/>
    <w:rsid w:val="003954B0"/>
    <w:rsid w:val="003E2D91"/>
    <w:rsid w:val="004212BE"/>
    <w:rsid w:val="00442DC2"/>
    <w:rsid w:val="0046113C"/>
    <w:rsid w:val="00471B4C"/>
    <w:rsid w:val="004F454D"/>
    <w:rsid w:val="004F7DCA"/>
    <w:rsid w:val="00575D27"/>
    <w:rsid w:val="005B4462"/>
    <w:rsid w:val="005C62A1"/>
    <w:rsid w:val="005D5271"/>
    <w:rsid w:val="006747E4"/>
    <w:rsid w:val="006C0429"/>
    <w:rsid w:val="006C452A"/>
    <w:rsid w:val="006F31DF"/>
    <w:rsid w:val="00703A76"/>
    <w:rsid w:val="00711EEE"/>
    <w:rsid w:val="0072214D"/>
    <w:rsid w:val="0075240F"/>
    <w:rsid w:val="00772D97"/>
    <w:rsid w:val="008345C6"/>
    <w:rsid w:val="0084587D"/>
    <w:rsid w:val="00885776"/>
    <w:rsid w:val="0089476C"/>
    <w:rsid w:val="008D10ED"/>
    <w:rsid w:val="008D2865"/>
    <w:rsid w:val="009B7C79"/>
    <w:rsid w:val="009D6844"/>
    <w:rsid w:val="00A55343"/>
    <w:rsid w:val="00AC1220"/>
    <w:rsid w:val="00AE2CC4"/>
    <w:rsid w:val="00AF2073"/>
    <w:rsid w:val="00B20F77"/>
    <w:rsid w:val="00B22E1A"/>
    <w:rsid w:val="00B42794"/>
    <w:rsid w:val="00BB2A3E"/>
    <w:rsid w:val="00BE3FC1"/>
    <w:rsid w:val="00C50493"/>
    <w:rsid w:val="00C8195E"/>
    <w:rsid w:val="00C911A4"/>
    <w:rsid w:val="00CC5091"/>
    <w:rsid w:val="00D1382D"/>
    <w:rsid w:val="00DB028C"/>
    <w:rsid w:val="00DE7738"/>
    <w:rsid w:val="00E03E3B"/>
    <w:rsid w:val="00E76FD0"/>
    <w:rsid w:val="00ED1A6F"/>
    <w:rsid w:val="00F57D36"/>
    <w:rsid w:val="00F8242C"/>
    <w:rsid w:val="00F91EBE"/>
    <w:rsid w:val="00F9703E"/>
    <w:rsid w:val="00FB1A14"/>
    <w:rsid w:val="00F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614B6A-0F2A-4171-A47A-E8A0B6A4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&#31532;1&#23398;&#26399;\Java&#19982;&#22823;&#25968;&#25454;\&#39033;&#30446;&#23454;&#35757;\&#26657;&#22253;&#36229;&#24066;&#21830;&#21697;&#31649;&#29702;&#31995;&#32479;%20&#38656;&#27714;&#30830;&#35748;&#20070;%20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A6B18-62E9-4B9B-A7CF-EF2812C08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校园超市商品管理系统 需求确认书 .dotx</Template>
  <TotalTime>73</TotalTime>
  <Pages>10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Administrator</dc:creator>
  <cp:lastModifiedBy>王亚超</cp:lastModifiedBy>
  <cp:revision>1</cp:revision>
  <dcterms:created xsi:type="dcterms:W3CDTF">2016-10-27T07:33:00Z</dcterms:created>
  <dcterms:modified xsi:type="dcterms:W3CDTF">2016-10-27T09:04:00Z</dcterms:modified>
</cp:coreProperties>
</file>